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4="http://schemas.openxmlformats.org/drawingml/2006/main" xmlns:ns5="http://schemas.openxmlformats.org/drawingml/2006/picture" xmlns:ns7="http://schemas.microsoft.com/office/drawing/2010/main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>
  <w:body>
    <w:p w14:paraId="11B60E2C" w14:textId="6DAA14B3" w:rsidR="004D36D7" w:rsidRPr="00FD4A68" w:rsidRDefault="005F64FD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C17FC09EEF474B9F5FF8872206FC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43652">
            <w:t>Лабораторная настройка DHCPv6</w:t>
          </w:r>
        </w:sdtContent>
      </w:sdt>
    </w:p>
    <w:p w14:paraId="2B10F922" w14:textId="77777777" w:rsidR="00E06ACA" w:rsidRDefault="00E06ACA" w:rsidP="00E06ACA">
      <w:pPr>
        <w:pStyle w:val="Heading1"/>
      </w:pPr>
      <w:r>
        <w:t>Топология</w:t>
      </w:r>
    </w:p>
    <w:p w14:paraId="4532604C" w14:textId="77777777" w:rsidR="00E06ACA" w:rsidRDefault="00E06ACA" w:rsidP="00E06ACA">
      <w:pPr>
        <w:pStyle w:val="Visual"/>
      </w:pPr>
      <w:r>
        <w:rPr>
          <w:noProof/>
        </w:rPr>
        <w:drawing>
          <wp:inline distT="0" distB="0" distL="0" distR="0" wp14:anchorId="7706A409" wp14:editId="7BB3B731">
            <wp:extent cx="6429075" cy="583443"/>
            <wp:effectExtent l="0" t="0" r="0" b="7620"/>
            <wp:docPr id="1" name="Picture 1" descr="This topology has 2 PCs, 2 routers and 2 switches. PC-A is connected to S1 F6. S1 F0/5 is connected to R1 g0/0/1. R1 G0/0/0 is connected to R2 g0/0/0. R2 G0/0/1 is connected to S2 F0/5. S2 F0/18 is connected to PC-B. The use of switches of this lab is optional."/>
            <wp:cNvGraphicFramePr>
              <ns4:graphicFrameLocks noChangeAspect="1"/>
            </wp:cNvGraphicFramePr>
            <ns4:graphic>
              <ns4:graphicData uri="http://schemas.openxmlformats.org/drawingml/2006/picture">
                <ns5:pic>
                  <ns5:nvPicPr>
                    <ns5:cNvPr id="0" name="Picture 2"/>
                    <ns5:cNvPicPr>
                      <ns4:picLocks noChangeAspect="1" noChangeArrowheads="1"/>
                    </ns5:cNvPicPr>
                  </ns5:nvPicPr>
                  <ns5:blipFill>
                    <ns4:blip r:embed="rId8">
                      <ns4:extLst>
                        <ns4:ext uri="{28A0092B-C50C-407E-A947-70E740481C1C}">
                          <ns7:useLocalDpi val="0"/>
                        </ns4:ext>
                      </ns4:extLst>
                    </ns4:blip>
                    <ns4:srcRect/>
                    <ns4:stretch>
                      <ns4:fillRect/>
                    </ns4:stretch>
                  </ns5:blipFill>
                  <ns5:spPr bwMode="auto">
                    <ns4:xfrm>
                      <ns4:off x="0" y="0"/>
                      <ns4:ext cx="6731664" cy="610903"/>
                    </ns4:xfrm>
                    <ns4:prstGeom prst="rect">
                      <ns4:avLst/>
                    </ns4:prstGeom>
                    <ns4:noFill/>
                  </ns5:spPr>
                </ns5:pic>
              </ns4:graphicData>
            </ns4:graphic>
          </wp:inline>
        </w:drawing>
      </w:r>
    </w:p>
    <w:p w14:paraId="38A5205F" w14:textId="77777777" w:rsidR="00E06ACA" w:rsidRPr="00BB73FF" w:rsidRDefault="00E06ACA" w:rsidP="00E06ACA">
      <w:pPr>
        <w:pStyle w:val="Heading1"/>
      </w:pPr>
      <w:r w:rsidRPr="00BB73FF">
        <w:t>Адресная таблица</w:t>
      </w:r>
    </w:p>
    <w:tbl>
      <w:tblPr>
        <w:tblStyle w:val="LabTableStyle"/>
        <w:tblW w:w="10105" w:type="dxa"/>
        <w:tblLayout w:type="fixed"/>
        <w:tblLook w:val="04A0" w:firstRow="1" w:lastRow="0" w:firstColumn="1" w:lastColumn="0" w:noHBand="0" w:noVBand="1"/>
        <w:tblDescription w:val="This table shows the addressing for the Device, Interface, IPv6 Address and Subnet Mask."/>
      </w:tblPr>
      <w:tblGrid>
        <w:gridCol w:w="3368"/>
        <w:gridCol w:w="3368"/>
        <w:gridCol w:w="3369"/>
      </w:tblGrid>
      <w:tr w:rsidR="003B3C0A" w14:paraId="07757B3B" w14:textId="77777777" w:rsidTr="003B3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68" w:type="dxa"/>
          </w:tcPr>
          <w:p w14:paraId="31D7B168" w14:textId="77777777" w:rsidR="003B3C0A" w:rsidRPr="00E87D62" w:rsidRDefault="003B3C0A" w:rsidP="00940E24">
            <w:pPr>
              <w:pStyle w:val="TableHeading"/>
            </w:pPr>
            <w:r w:rsidRPr="00E87D62">
              <w:t>Устройство</w:t>
            </w:r>
          </w:p>
        </w:tc>
        <w:tc>
          <w:tcPr>
            <w:tcW w:w="3368" w:type="dxa"/>
          </w:tcPr>
          <w:p w14:paraId="3ABDB4E7" w14:textId="77777777" w:rsidR="003B3C0A" w:rsidRPr="00E87D62" w:rsidRDefault="003B3C0A" w:rsidP="00940E24">
            <w:pPr>
              <w:pStyle w:val="TableHeading"/>
            </w:pPr>
            <w:r w:rsidRPr="00E87D62">
              <w:t>Интерфейс</w:t>
            </w:r>
          </w:p>
        </w:tc>
        <w:tc>
          <w:tcPr>
            <w:tcW w:w="3369" w:type="dxa"/>
          </w:tcPr>
          <w:p w14:paraId="1AD1DEC2" w14:textId="77777777" w:rsidR="003B3C0A" w:rsidRPr="00E87D62" w:rsidRDefault="003B3C0A" w:rsidP="00940E24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Адрес</w:t>
            </w:r>
          </w:p>
        </w:tc>
      </w:tr>
      <w:tr w:rsidR="003B3C0A" w:rsidRPr="00A37F29" w14:paraId="01495F60" w14:textId="77777777" w:rsidTr="003B3C0A">
        <w:tc>
          <w:tcPr>
            <w:tcW w:w="3368" w:type="dxa"/>
            <w:tcBorders>
              <w:bottom w:val="nil"/>
            </w:tcBorders>
            <w:shd w:val="clear" w:color="auto" w:fill="FFFFFF" w:themeFill="background1"/>
          </w:tcPr>
          <w:p w14:paraId="41053B09" w14:textId="77777777" w:rsidR="003B3C0A" w:rsidRPr="00A37F29" w:rsidRDefault="003B3C0A" w:rsidP="00940E24">
            <w:pPr>
              <w:pStyle w:val="TableText"/>
            </w:pPr>
            <w:r w:rsidRPr="00A37F29">
              <w:t>R1</w:t>
            </w:r>
          </w:p>
        </w:tc>
        <w:tc>
          <w:tcPr>
            <w:tcW w:w="3368" w:type="dxa"/>
            <w:tcBorders>
              <w:bottom w:val="nil"/>
            </w:tcBorders>
            <w:shd w:val="clear" w:color="auto" w:fill="FFFFFF" w:themeFill="background1"/>
          </w:tcPr>
          <w:p w14:paraId="00B68F61" w14:textId="77777777" w:rsidR="003B3C0A" w:rsidRPr="00A37F29" w:rsidRDefault="003B3C0A" w:rsidP="00940E24">
            <w:pPr>
              <w:pStyle w:val="TableText"/>
            </w:pPr>
            <w:r w:rsidRPr="00A37F29">
              <w:t>G0/0/0</w:t>
            </w:r>
          </w:p>
        </w:tc>
        <w:tc>
          <w:tcPr>
            <w:tcW w:w="3369" w:type="dxa"/>
            <w:shd w:val="clear" w:color="auto" w:fill="FFFFFF" w:themeFill="background1"/>
          </w:tcPr>
          <w:p w14:paraId="76A73E2C" w14:textId="3E3AE055" w:rsidR="003B3C0A" w:rsidRPr="00A37F29" w:rsidRDefault="003B3C0A" w:rsidP="00940E24">
            <w:pPr>
              <w:pStyle w:val="TableText"/>
            </w:pPr>
            <w:r w:rsidRPr="00A37F29">
              <w:t>2001: db</w:t>
            </w:r>
            <w:proofErr w:type="gramStart"/>
            <w:r w:rsidRPr="00A37F29">
              <w:t>8: acad</w:t>
            </w:r>
            <w:proofErr w:type="gramEnd"/>
            <w:r w:rsidRPr="00A37F29">
              <w:t>: 2::1</w:t>
            </w:r>
            <w:r>
              <w:t xml:space="preserve">/64</w:t>
            </w:r>
          </w:p>
        </w:tc>
      </w:tr>
      <w:tr w:rsidR="003B3C0A" w:rsidRPr="00A37F29" w14:paraId="461DBACC" w14:textId="77777777" w:rsidTr="003771D3">
        <w:tc>
          <w:tcPr>
            <w:tcW w:w="336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BE9BF1" w14:textId="32DB156E" w:rsidR="003B3C0A" w:rsidRPr="00A37F29" w:rsidRDefault="003B3C0A" w:rsidP="00FC4B8B">
            <w:pPr>
              <w:pStyle w:val="ConfigWindow"/>
            </w:pPr>
            <w:r>
              <w:t>R1</w:t>
            </w:r>
          </w:p>
        </w:tc>
        <w:tc>
          <w:tcPr>
            <w:tcW w:w="336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</w:tcPr>
          <w:p w14:paraId="75715DC4" w14:textId="30A5A14C" w:rsidR="003B3C0A" w:rsidRPr="00A37F29" w:rsidRDefault="003B3C0A" w:rsidP="00FC4B8B">
            <w:pPr>
              <w:pStyle w:val="ConfigWindow"/>
            </w:pPr>
            <w:r w:rsidRPr="00A37F29">
              <w:t>G0/0/0</w:t>
            </w:r>
          </w:p>
        </w:tc>
        <w:tc>
          <w:tcPr>
            <w:tcW w:w="3369" w:type="dxa"/>
            <w:shd w:val="clear" w:color="auto" w:fill="FFFFFF" w:themeFill="background1"/>
          </w:tcPr>
          <w:p w14:paraId="192713A7" w14:textId="0057925F" w:rsidR="003B3C0A" w:rsidRPr="00A37F29" w:rsidRDefault="003B3C0A" w:rsidP="00940E24">
            <w:pPr>
              <w:pStyle w:val="TableText"/>
            </w:pPr>
            <w:r>
              <w:t>fe80::1</w:t>
            </w:r>
          </w:p>
        </w:tc>
      </w:tr>
      <w:tr w:rsidR="003B3C0A" w:rsidRPr="00A37F29" w14:paraId="6EF39FEA" w14:textId="77777777" w:rsidTr="003771D3">
        <w:tc>
          <w:tcPr>
            <w:tcW w:w="336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DC85CB" w14:textId="77777777" w:rsidR="003B3C0A" w:rsidRPr="00A37F29" w:rsidRDefault="003B3C0A" w:rsidP="00FC4B8B">
            <w:pPr>
              <w:pStyle w:val="ConfigWindow"/>
            </w:pPr>
            <w:r w:rsidRPr="00A37F29">
              <w:t>R1</w:t>
            </w:r>
          </w:p>
        </w:tc>
        <w:tc>
          <w:tcPr>
            <w:tcW w:w="3368" w:type="dxa"/>
            <w:tcBorders>
              <w:bottom w:val="nil"/>
            </w:tcBorders>
            <w:shd w:val="clear" w:color="auto" w:fill="FFFFFF" w:themeFill="background1"/>
          </w:tcPr>
          <w:p w14:paraId="0505A520" w14:textId="77777777" w:rsidR="003B3C0A" w:rsidRPr="00A37F29" w:rsidRDefault="003B3C0A" w:rsidP="00940E24">
            <w:pPr>
              <w:pStyle w:val="TableText"/>
            </w:pPr>
            <w:r w:rsidRPr="00A37F29">
              <w:t>G0/0/1</w:t>
            </w:r>
          </w:p>
        </w:tc>
        <w:tc>
          <w:tcPr>
            <w:tcW w:w="3369" w:type="dxa"/>
            <w:shd w:val="clear" w:color="auto" w:fill="FFFFFF" w:themeFill="background1"/>
          </w:tcPr>
          <w:p w14:paraId="449C7CB0" w14:textId="62D71045" w:rsidR="003B3C0A" w:rsidRPr="00A37F29" w:rsidRDefault="003B3C0A" w:rsidP="00940E24">
            <w:pPr>
              <w:pStyle w:val="TableText"/>
            </w:pPr>
            <w:r w:rsidRPr="00A37F29">
              <w:t>2001: db</w:t>
            </w:r>
            <w:proofErr w:type="gramStart"/>
            <w:r w:rsidRPr="00A37F29">
              <w:t>8:acad</w:t>
            </w:r>
            <w:proofErr w:type="gramEnd"/>
            <w:r w:rsidRPr="00A37F29">
              <w:t>: 1::1</w:t>
            </w:r>
            <w:r>
              <w:t>/64</w:t>
            </w:r>
          </w:p>
        </w:tc>
      </w:tr>
      <w:tr w:rsidR="003B3C0A" w:rsidRPr="00A37F29" w14:paraId="639EBBF1" w14:textId="77777777" w:rsidTr="003771D3">
        <w:tc>
          <w:tcPr>
            <w:tcW w:w="336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</w:tcPr>
          <w:p w14:paraId="0FA78A43" w14:textId="31F6A5AF" w:rsidR="003B3C0A" w:rsidRPr="00A37F29" w:rsidRDefault="003B3C0A" w:rsidP="00FC4B8B">
            <w:pPr>
              <w:pStyle w:val="ConfigWindow"/>
            </w:pPr>
            <w:r>
              <w:t>R1</w:t>
            </w:r>
          </w:p>
        </w:tc>
        <w:tc>
          <w:tcPr>
            <w:tcW w:w="336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</w:tcPr>
          <w:p w14:paraId="296FF360" w14:textId="249FA350" w:rsidR="003B3C0A" w:rsidRPr="00A37F29" w:rsidRDefault="003B3C0A" w:rsidP="00FC4B8B">
            <w:pPr>
              <w:pStyle w:val="ConfigWindow"/>
            </w:pPr>
            <w:r>
              <w:t>G0/0/1</w:t>
            </w:r>
          </w:p>
        </w:tc>
        <w:tc>
          <w:tcPr>
            <w:tcW w:w="3369" w:type="dxa"/>
            <w:shd w:val="clear" w:color="auto" w:fill="FFFFFF" w:themeFill="background1"/>
          </w:tcPr>
          <w:p w14:paraId="46D864D8" w14:textId="388D332A" w:rsidR="003B3C0A" w:rsidRPr="00A37F29" w:rsidRDefault="003B3C0A" w:rsidP="00940E24">
            <w:pPr>
              <w:pStyle w:val="TableText"/>
            </w:pPr>
            <w:r>
              <w:t>fe80 ::1</w:t>
            </w:r>
          </w:p>
        </w:tc>
      </w:tr>
      <w:tr w:rsidR="003B3C0A" w:rsidRPr="00A37F29" w14:paraId="0FAF383A" w14:textId="77777777" w:rsidTr="003B3C0A">
        <w:tc>
          <w:tcPr>
            <w:tcW w:w="3368" w:type="dxa"/>
            <w:tcBorders>
              <w:bottom w:val="nil"/>
            </w:tcBorders>
            <w:shd w:val="clear" w:color="auto" w:fill="F2F2F2" w:themeFill="background1" w:themeFillShade="F2"/>
          </w:tcPr>
          <w:p w14:paraId="134ABD5C" w14:textId="77777777" w:rsidR="003B3C0A" w:rsidRPr="00A37F29" w:rsidRDefault="003B3C0A" w:rsidP="00940E24">
            <w:pPr>
              <w:pStyle w:val="TableText"/>
            </w:pPr>
            <w:r w:rsidRPr="00A37F29">
              <w:t>R2</w:t>
            </w:r>
          </w:p>
        </w:tc>
        <w:tc>
          <w:tcPr>
            <w:tcW w:w="3368" w:type="dxa"/>
            <w:tcBorders>
              <w:bottom w:val="nil"/>
            </w:tcBorders>
            <w:shd w:val="clear" w:color="auto" w:fill="F2F2F2" w:themeFill="background1" w:themeFillShade="F2"/>
          </w:tcPr>
          <w:p w14:paraId="354F34E2" w14:textId="77777777" w:rsidR="003B3C0A" w:rsidRPr="00A37F29" w:rsidRDefault="003B3C0A" w:rsidP="00940E24">
            <w:pPr>
              <w:pStyle w:val="TableText"/>
            </w:pPr>
            <w:r w:rsidRPr="00A37F29">
              <w:t>G0/0/0</w:t>
            </w:r>
          </w:p>
        </w:tc>
        <w:tc>
          <w:tcPr>
            <w:tcW w:w="3369" w:type="dxa"/>
            <w:shd w:val="clear" w:color="auto" w:fill="F2F2F2" w:themeFill="background1" w:themeFillShade="F2"/>
          </w:tcPr>
          <w:p w14:paraId="3AACA05D" w14:textId="4AEEC65E" w:rsidR="003B3C0A" w:rsidRPr="00A37F29" w:rsidRDefault="003B3C0A" w:rsidP="00940E24">
            <w:pPr>
              <w:pStyle w:val="TableText"/>
            </w:pPr>
            <w:r w:rsidRPr="00A37F29">
              <w:t>2001: db</w:t>
            </w:r>
            <w:proofErr w:type="gramStart"/>
            <w:r w:rsidRPr="00A37F29">
              <w:t>8: acad</w:t>
            </w:r>
            <w:proofErr w:type="gramEnd"/>
            <w:r w:rsidRPr="00A37F29">
              <w:t>: 2::2</w:t>
            </w:r>
            <w:r>
              <w:t>/64 </w:t>
            </w:r>
          </w:p>
        </w:tc>
      </w:tr>
      <w:tr w:rsidR="003B3C0A" w:rsidRPr="00A37F29" w14:paraId="03A140DB" w14:textId="77777777" w:rsidTr="003B3C0A">
        <w:tc>
          <w:tcPr>
            <w:tcW w:w="336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0EF5586" w14:textId="5F2B7EBA" w:rsidR="003B3C0A" w:rsidRPr="005D32D1" w:rsidRDefault="003B3C0A" w:rsidP="00FC4B8B">
            <w:pPr>
              <w:pStyle w:val="ConfigWindow"/>
              <w:rPr>
                <w:color w:val="F2F2F2" w:themeColor="background1" w:themeShade="F2"/>
              </w:rPr>
            </w:pPr>
            <w:r w:rsidRPr="005D32D1">
              <w:rPr>
                <w:color w:val="F2F2F2" w:themeColor="background1" w:themeShade="F2"/>
              </w:rPr>
              <w:t>R2</w:t>
            </w:r>
          </w:p>
        </w:tc>
        <w:tc>
          <w:tcPr>
            <w:tcW w:w="336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28B0F270" w14:textId="4D2D49B3" w:rsidR="003B3C0A" w:rsidRPr="00A37F29" w:rsidRDefault="003B3C0A" w:rsidP="00FC4B8B">
            <w:pPr>
              <w:pStyle w:val="ConfigWindow"/>
            </w:pPr>
            <w:r>
              <w:t>G0/0/0</w:t>
            </w:r>
          </w:p>
        </w:tc>
        <w:tc>
          <w:tcPr>
            <w:tcW w:w="3369" w:type="dxa"/>
            <w:shd w:val="clear" w:color="auto" w:fill="F2F2F2" w:themeFill="background1" w:themeFillShade="F2"/>
          </w:tcPr>
          <w:p w14:paraId="275176CD" w14:textId="40453DA8" w:rsidR="003B3C0A" w:rsidRPr="00A37F29" w:rsidRDefault="003B3C0A" w:rsidP="00940E24">
            <w:pPr>
              <w:pStyle w:val="TableText"/>
            </w:pPr>
            <w:r>
              <w:t>fe80::2</w:t>
            </w:r>
          </w:p>
        </w:tc>
      </w:tr>
      <w:tr w:rsidR="003B3C0A" w:rsidRPr="00A37F29" w14:paraId="510D454A" w14:textId="77777777" w:rsidTr="003B3C0A">
        <w:tc>
          <w:tcPr>
            <w:tcW w:w="336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00CBABF" w14:textId="77777777" w:rsidR="003B3C0A" w:rsidRPr="005D32D1" w:rsidRDefault="003B3C0A" w:rsidP="00FC4B8B">
            <w:pPr>
              <w:pStyle w:val="ConfigWindow"/>
              <w:rPr>
                <w:color w:val="F2F2F2" w:themeColor="background1" w:themeShade="F2"/>
              </w:rPr>
            </w:pPr>
            <w:r w:rsidRPr="005D32D1">
              <w:rPr>
                <w:color w:val="F2F2F2" w:themeColor="background1" w:themeShade="F2"/>
              </w:rPr>
              <w:t>R2</w:t>
            </w:r>
          </w:p>
        </w:tc>
        <w:tc>
          <w:tcPr>
            <w:tcW w:w="3368" w:type="dxa"/>
            <w:tcBorders>
              <w:bottom w:val="nil"/>
            </w:tcBorders>
            <w:shd w:val="clear" w:color="auto" w:fill="F2F2F2" w:themeFill="background1" w:themeFillShade="F2"/>
          </w:tcPr>
          <w:p w14:paraId="13651BA3" w14:textId="77777777" w:rsidR="003B3C0A" w:rsidRPr="00A37F29" w:rsidRDefault="003B3C0A" w:rsidP="00940E24">
            <w:pPr>
              <w:pStyle w:val="TableText"/>
            </w:pPr>
            <w:r w:rsidRPr="00A37F29">
              <w:t>G0/0/1</w:t>
            </w:r>
          </w:p>
        </w:tc>
        <w:tc>
          <w:tcPr>
            <w:tcW w:w="3369" w:type="dxa"/>
            <w:shd w:val="clear" w:color="auto" w:fill="F2F2F2" w:themeFill="background1" w:themeFillShade="F2"/>
          </w:tcPr>
          <w:p w14:paraId="28E2056C" w14:textId="35EAA73C" w:rsidR="003B3C0A" w:rsidRPr="00A37F29" w:rsidRDefault="003B3C0A" w:rsidP="00940E24">
            <w:pPr>
              <w:pStyle w:val="TableText"/>
            </w:pPr>
            <w:r w:rsidRPr="00A37F29">
              <w:t>2001:db</w:t>
            </w:r>
            <w:proofErr w:type="gramStart"/>
            <w:r w:rsidRPr="00A37F29">
              <w:t>8:acad</w:t>
            </w:r>
            <w:proofErr w:type="gramEnd"/>
            <w:r w:rsidRPr="00A37F29">
              <w:t>:3::1</w:t>
            </w:r>
            <w:r>
              <w:t xml:space="preserve"> /64</w:t>
            </w:r>
          </w:p>
        </w:tc>
      </w:tr>
      <w:tr w:rsidR="003B3C0A" w:rsidRPr="00A37F29" w14:paraId="111DCB1C" w14:textId="77777777" w:rsidTr="003B3C0A">
        <w:tc>
          <w:tcPr>
            <w:tcW w:w="3368" w:type="dxa"/>
            <w:tcBorders>
              <w:top w:val="nil"/>
            </w:tcBorders>
            <w:shd w:val="clear" w:color="auto" w:fill="F2F2F2" w:themeFill="background1" w:themeFillShade="F2"/>
          </w:tcPr>
          <w:p w14:paraId="2ACAB082" w14:textId="59366732" w:rsidR="003B3C0A" w:rsidRPr="005D32D1" w:rsidRDefault="003B3C0A" w:rsidP="00FC4B8B">
            <w:pPr>
              <w:pStyle w:val="ConfigWindow"/>
              <w:rPr>
                <w:color w:val="F2F2F2" w:themeColor="background1" w:themeShade="F2"/>
              </w:rPr>
            </w:pPr>
            <w:r w:rsidRPr="005D32D1">
              <w:rPr>
                <w:color w:val="F2F2F2" w:themeColor="background1" w:themeShade="F2"/>
              </w:rPr>
              <w:t>R2</w:t>
            </w:r>
          </w:p>
        </w:tc>
        <w:tc>
          <w:tcPr>
            <w:tcW w:w="3368" w:type="dxa"/>
            <w:tcBorders>
              <w:top w:val="nil"/>
            </w:tcBorders>
            <w:shd w:val="clear" w:color="auto" w:fill="F2F2F2" w:themeFill="background1" w:themeFillShade="F2"/>
          </w:tcPr>
          <w:p w14:paraId="3CE22BBE" w14:textId="74C8ACB8" w:rsidR="003B3C0A" w:rsidRPr="00A37F29" w:rsidRDefault="003B3C0A" w:rsidP="00FC4B8B">
            <w:pPr>
              <w:pStyle w:val="ConfigWindow"/>
            </w:pPr>
            <w:r>
              <w:t>G0/0/1</w:t>
            </w:r>
          </w:p>
        </w:tc>
        <w:tc>
          <w:tcPr>
            <w:tcW w:w="3369" w:type="dxa"/>
            <w:shd w:val="clear" w:color="auto" w:fill="F2F2F2" w:themeFill="background1" w:themeFillShade="F2"/>
          </w:tcPr>
          <w:p w14:paraId="4BB4DA8F" w14:textId="3FF0670A" w:rsidR="003B3C0A" w:rsidRPr="00A37F29" w:rsidRDefault="003B3C0A" w:rsidP="00940E24">
            <w:pPr>
              <w:pStyle w:val="TableText"/>
            </w:pPr>
            <w:r>
              <w:t>fe80::1</w:t>
            </w:r>
          </w:p>
        </w:tc>
      </w:tr>
      <w:tr w:rsidR="003B3C0A" w:rsidRPr="00A37F29" w14:paraId="3EDE3555" w14:textId="77777777" w:rsidTr="003B3C0A">
        <w:tc>
          <w:tcPr>
            <w:tcW w:w="3368" w:type="dxa"/>
            <w:shd w:val="clear" w:color="auto" w:fill="FFFFFF" w:themeFill="background1"/>
          </w:tcPr>
          <w:p w14:paraId="0527FAE8" w14:textId="77777777" w:rsidR="003B3C0A" w:rsidRPr="00A37F29" w:rsidRDefault="003B3C0A" w:rsidP="00940E24">
            <w:pPr>
              <w:pStyle w:val="TableText"/>
            </w:pPr>
            <w:r w:rsidRPr="00A37F29">
              <w:t>PC-A</w:t>
            </w:r>
          </w:p>
        </w:tc>
        <w:tc>
          <w:tcPr>
            <w:tcW w:w="3368" w:type="dxa"/>
            <w:shd w:val="clear" w:color="auto" w:fill="FFFFFF" w:themeFill="background1"/>
          </w:tcPr>
          <w:p w14:paraId="69D153A5" w14:textId="77777777" w:rsidR="003B3C0A" w:rsidRPr="00A37F29" w:rsidRDefault="003B3C0A" w:rsidP="00940E24">
            <w:pPr>
              <w:pStyle w:val="TableText"/>
            </w:pPr>
            <w:r w:rsidRPr="00A37F29">
              <w:t>NIC</w:t>
            </w:r>
          </w:p>
        </w:tc>
        <w:tc>
          <w:tcPr>
            <w:tcW w:w="3369" w:type="dxa"/>
            <w:shd w:val="clear" w:color="auto" w:fill="FFFFFF" w:themeFill="background1"/>
          </w:tcPr>
          <w:p w14:paraId="1E82D814" w14:textId="77777777" w:rsidR="003B3C0A" w:rsidRPr="00A37F29" w:rsidRDefault="003B3C0A" w:rsidP="00940E24">
            <w:pPr>
              <w:pStyle w:val="TableText"/>
            </w:pPr>
            <w:r w:rsidRPr="00A37F29">
              <w:t>DHCP</w:t>
            </w:r>
          </w:p>
        </w:tc>
      </w:tr>
      <w:tr w:rsidR="003B3C0A" w14:paraId="296F3920" w14:textId="77777777" w:rsidTr="003B3C0A">
        <w:tc>
          <w:tcPr>
            <w:tcW w:w="3368" w:type="dxa"/>
            <w:shd w:val="clear" w:color="auto" w:fill="F2F2F2" w:themeFill="background1" w:themeFillShade="F2"/>
          </w:tcPr>
          <w:p w14:paraId="6DB0D086" w14:textId="77777777" w:rsidR="003B3C0A" w:rsidRPr="00A37F29" w:rsidRDefault="003B3C0A" w:rsidP="00940E24">
            <w:pPr>
              <w:pStyle w:val="TableText"/>
            </w:pPr>
            <w:r w:rsidRPr="00A37F29">
              <w:t>PC-B</w:t>
            </w:r>
          </w:p>
        </w:tc>
        <w:tc>
          <w:tcPr>
            <w:tcW w:w="3368" w:type="dxa"/>
            <w:shd w:val="clear" w:color="auto" w:fill="F2F2F2" w:themeFill="background1" w:themeFillShade="F2"/>
          </w:tcPr>
          <w:p w14:paraId="333C8BEF" w14:textId="77777777" w:rsidR="003B3C0A" w:rsidRPr="00A37F29" w:rsidRDefault="003B3C0A" w:rsidP="00940E24">
            <w:pPr>
              <w:pStyle w:val="TableText"/>
            </w:pPr>
            <w:r w:rsidRPr="00A37F29">
              <w:t>NIC</w:t>
            </w:r>
          </w:p>
        </w:tc>
        <w:tc>
          <w:tcPr>
            <w:tcW w:w="3369" w:type="dxa"/>
            <w:shd w:val="clear" w:color="auto" w:fill="F2F2F2" w:themeFill="background1" w:themeFillShade="F2"/>
          </w:tcPr>
          <w:p w14:paraId="34D10EFD" w14:textId="77777777" w:rsidR="003B3C0A" w:rsidRPr="00A37F29" w:rsidRDefault="003B3C0A" w:rsidP="00940E24">
            <w:pPr>
              <w:pStyle w:val="TableText"/>
            </w:pPr>
            <w:r w:rsidRPr="00A37F29">
              <w:t>DHCP</w:t>
            </w:r>
          </w:p>
        </w:tc>
      </w:tr>
    </w:tbl>
    <w:p w14:paraId="2AEF54C5" w14:textId="77777777" w:rsidR="00E06ACA" w:rsidRPr="00BB73FF" w:rsidRDefault="00E06ACA" w:rsidP="00E06ACA">
      <w:pPr>
        <w:pStyle w:val="Heading1"/>
      </w:pPr>
      <w:r w:rsidRPr="00BB73FF">
        <w:t>Цель</w:t>
      </w:r>
      <w:r>
        <w:t>-ы</w:t>
      </w:r>
    </w:p>
    <w:p w14:paraId="3A93E2BB" w14:textId="77777777" w:rsidR="00E06ACA" w:rsidRPr="004C0909" w:rsidRDefault="00E06ACA" w:rsidP="00E06ACA">
      <w:pPr>
        <w:pStyle w:val="BodyTextL25Bold"/>
      </w:pPr>
      <w:r>
        <w:t>Часть 1. Построение сети и настройка основных параметров устройства</w:t>
      </w:r>
    </w:p>
    <w:p w14:paraId="566DFF9E" w14:textId="77777777" w:rsidR="00E06ACA" w:rsidRDefault="00E06ACA" w:rsidP="00E06ACA">
      <w:pPr>
        <w:pStyle w:val="BodyTextL25Bold"/>
      </w:pPr>
      <w:r>
        <w:t>Часть 2: Проверка назначения адреса SLAAC из R1</w:t>
      </w:r>
    </w:p>
    <w:p w14:paraId="54F42883" w14:textId="77777777" w:rsidR="00E06ACA" w:rsidRDefault="00E06ACA" w:rsidP="00E06ACA">
      <w:pPr>
        <w:pStyle w:val="BodyTextL25Bold"/>
      </w:pPr>
      <w:r>
        <w:t>Часть 3: Настройка и проверка сервера DHCPv6 без состояния на R1</w:t>
      </w:r>
    </w:p>
    <w:p w14:paraId="35C31ACF" w14:textId="77777777" w:rsidR="00E06ACA" w:rsidRDefault="00E06ACA" w:rsidP="00E06ACA">
      <w:pPr>
        <w:pStyle w:val="BodyTextL25Bold"/>
      </w:pPr>
      <w:r>
        <w:t>Часть 4: Настройка и проверка сервера DHCPv6 с отслеживанием состояния на R1</w:t>
      </w:r>
    </w:p>
    <w:p w14:paraId="18E83C49" w14:textId="77777777" w:rsidR="00E06ACA" w:rsidRDefault="00E06ACA" w:rsidP="00E06ACA">
      <w:pPr>
        <w:pStyle w:val="BodyTextL25Bold"/>
      </w:pPr>
      <w:r>
        <w:t>Часть 5: Настройка и проверка реле DHCPv6 на R2</w:t>
      </w:r>
    </w:p>
    <w:p w14:paraId="205D8221" w14:textId="77777777" w:rsidR="00E06ACA" w:rsidRPr="00C07FD9" w:rsidRDefault="00E06ACA" w:rsidP="00E06ACA">
      <w:pPr>
        <w:pStyle w:val="Heading1"/>
      </w:pPr>
      <w:r>
        <w:t>Предыстория / Сценарий</w:t>
      </w:r>
    </w:p>
    <w:p w14:paraId="14FDA6A8" w14:textId="77777777" w:rsidR="00F538B0" w:rsidRDefault="00F538B0" w:rsidP="00F538B0">
      <w:pPr>
        <w:pStyle w:val="BodyTextL25"/>
      </w:pPr>
      <w:r>
        <w:t>Динамическое назначение глобальных одноадресных адресов IPv6 (GUA) может быть настроено следующими тремя способами:</w:t>
      </w:r>
    </w:p>
    <w:p w14:paraId="61EF292F" w14:textId="1A074725" w:rsidR="00F538B0" w:rsidRDefault="00F538B0" w:rsidP="00F538B0">
      <w:pPr>
        <w:pStyle w:val="Bulletlevel1"/>
      </w:pPr>
      <w:r>
        <w:t xml:space="preserve">Автоконфигурация адреса без сохранения состояния </w:t>
      </w:r>
      <w:proofErr w:type="spellStart"/>
      <w:r>
        <w:t>Auoconfiguration</w:t>
      </w:r>
      <w:proofErr w:type="spellEnd"/>
      <w:r>
        <w:t xml:space="preserve"> (SLACC)</w:t>
      </w:r>
    </w:p>
    <w:p w14:paraId="2F0BEC15" w14:textId="24412079" w:rsidR="00F538B0" w:rsidRDefault="00F538B0" w:rsidP="00F538B0">
      <w:pPr>
        <w:pStyle w:val="Bulletlevel1"/>
      </w:pPr>
      <w:r>
        <w:t>Протокол динамической настройки хоста без состояния для IPv6 (DHCPv6)</w:t>
      </w:r>
    </w:p>
    <w:p w14:paraId="776CACB4" w14:textId="7187871D" w:rsidR="00F538B0" w:rsidRDefault="00F538B0" w:rsidP="00F538B0">
      <w:pPr>
        <w:pStyle w:val="Bulletlevel1"/>
      </w:pPr>
      <w:r>
        <w:t>DHCPv6 с сохранением состояния</w:t>
      </w:r>
    </w:p>
    <w:p w14:paraId="1F2A75BF" w14:textId="77777777" w:rsidR="00F538B0" w:rsidRDefault="00F538B0" w:rsidP="00F538B0">
      <w:pPr>
        <w:pStyle w:val="BodyTextL25"/>
      </w:pPr>
      <w:r>
        <w:t>При использовании SLACC для назначения IPv6-адресов хостам сервер DHCPv6 не используется. Поскольку сервер DHCPv6 не используется при реализации SLACC, хосты не могут получать дополнительную важную сетевую информацию, включая адрес сервера доменных имен (DNS), а также доменное имя.</w:t>
      </w:r>
    </w:p>
    <w:p w14:paraId="37F3CCDF" w14:textId="77575679" w:rsidR="00F538B0" w:rsidRDefault="00F538B0" w:rsidP="00F538B0">
      <w:pPr>
        <w:pStyle w:val="BodyTextL25"/>
      </w:pPr>
      <w:r>
        <w:lastRenderedPageBreak/>
        <w:t>При использовании DHCPv6 без состояния для назначения IPv6-адресов хосту сервер DHCPv6 используется для назначения дополнительной важной сетевой информации, однако IPv6-адрес назначается с помощью SLACC.</w:t>
      </w:r>
    </w:p>
    <w:p w14:paraId="1F0751DE" w14:textId="77777777" w:rsidR="00F538B0" w:rsidRDefault="00F538B0" w:rsidP="00F538B0">
      <w:pPr>
        <w:pStyle w:val="BodyTextL25"/>
      </w:pPr>
      <w:r>
        <w:t>При реализации DHCPv6 с отслеживанием состояния сервер DHCPv6 присваивает всю сетевую информацию, включая IPv6-адрес.</w:t>
      </w:r>
    </w:p>
    <w:p w14:paraId="76DC76BB" w14:textId="77777777" w:rsidR="00F538B0" w:rsidRDefault="00F538B0" w:rsidP="00F538B0">
      <w:pPr>
        <w:pStyle w:val="BodyTextL25"/>
      </w:pPr>
      <w:r>
        <w:t>Определение того, как хосты получают динамическую IPv6-адресацию, зависит от установки флага, содержащегося в сообщениях router advertisement (RA).</w:t>
      </w:r>
    </w:p>
    <w:p w14:paraId="6CDBA4CA" w14:textId="37ECB4C0" w:rsidR="00F538B0" w:rsidRDefault="00F538B0" w:rsidP="00F538B0">
      <w:pPr>
        <w:pStyle w:val="BodyTextL25"/>
      </w:pPr>
      <w:r>
        <w:t>В этом случае компания выросла в размерах, и сетевые администраторы больше не могут назначать IP-адреса устройствам вручную. Ваша задача - настроить маршрутизатор R2 для назначения адресов IPv6 в двух разных подсетях, подключенных к маршрутизатору R1.</w:t>
      </w:r>
    </w:p>
    <w:p w14:paraId="58D074A6" w14:textId="645008F7" w:rsidR="00E06ACA" w:rsidRDefault="00E06ACA" w:rsidP="00E06ACA">
      <w:pPr>
        <w:pStyle w:val="BodyTextL25"/>
        <w:rPr>
          <w:b/>
        </w:rPr>
      </w:pPr>
      <w:r w:rsidRPr="00A86660">
        <w:rPr>
          <w:rFonts w:eastAsia="Arial"/>
          <w:b/>
        </w:rPr>
        <w:t>Примечание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Маршрутизаторы</w:t>
      </w:r>
      <w:r>
        <w:rPr>
          <w:rFonts w:eastAsia="Arial"/>
        </w:rPr>
        <w:t xml:space="preserve">, используемые в практической </w:t>
      </w:r>
      <w:r w:rsidRPr="00A86660">
        <w:rPr>
          <w:rFonts w:eastAsia="Arial"/>
        </w:rPr>
        <w:t>лаборатории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CCNA, - это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с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версии </w:t>
      </w:r>
      <w:r w:rsidRPr="00A86660">
        <w:rPr>
          <w:rFonts w:eastAsia="Arial"/>
        </w:rPr>
        <w:t>1</w:t>
      </w:r>
      <w:r>
        <w:rPr>
          <w:rFonts w:eastAsia="Arial"/>
        </w:rPr>
        <w:t>6.9.</w:t>
      </w:r>
      <w:r w:rsidR="00DF17A4">
        <w:rPr>
          <w:rFonts w:eastAsia="Arial"/>
        </w:rPr>
        <w:t>4</w:t>
      </w:r>
      <w:r>
        <w:rPr>
          <w:rFonts w:eastAsia="Arial"/>
        </w:rPr>
        <w:t xml:space="preserve"> (образ universalk9 </w:t>
      </w:r>
      <w:r w:rsidRPr="00A86660">
        <w:rPr>
          <w:rFonts w:eastAsia="Arial"/>
        </w:rPr>
        <w:t xml:space="preserve">). </w:t>
      </w:r>
      <w:r>
        <w:rPr>
          <w:rFonts w:eastAsia="Arial"/>
        </w:rPr>
        <w:t xml:space="preserve">Коммутаторами, используемыми в лабораториях, являются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с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выпуска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</w:t>
      </w:r>
      <w:r w:rsidRPr="00A86660">
        <w:rPr>
          <w:rFonts w:eastAsia="Arial"/>
        </w:rPr>
        <w:t>образ lanbasek9)</w:t>
      </w:r>
      <w:r>
        <w:rPr>
          <w:rFonts w:eastAsia="Arial"/>
        </w:rPr>
        <w:t xml:space="preserve">. Можно использовать </w:t>
      </w:r>
      <w:r w:rsidRPr="00A86660">
        <w:rPr>
          <w:rFonts w:eastAsia="Arial"/>
        </w:rPr>
        <w:t>другие маршрутизаторы</w:t>
      </w:r>
      <w:r>
        <w:rPr>
          <w:rFonts w:eastAsia="Arial"/>
        </w:rPr>
        <w:t xml:space="preserve">, коммутаторы и </w:t>
      </w:r>
      <w:r w:rsidRPr="00A86660">
        <w:rPr>
          <w:rFonts w:eastAsia="Arial"/>
        </w:rPr>
        <w:t>версии IOS от Cisco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В зависимости от модели</w:t>
      </w:r>
      <w:r>
        <w:rPr>
          <w:rFonts w:eastAsia="Arial"/>
        </w:rPr>
        <w:t xml:space="preserve"> и версии Cisco IOS</w:t>
      </w:r>
      <w:r w:rsidRPr="00A86660">
        <w:rPr>
          <w:rFonts w:eastAsia="Arial"/>
        </w:rPr>
        <w:t xml:space="preserve"> доступные команды и создаваемый 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>результат могут отличаться от того, что показано в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Для получения правильных </w:t>
      </w:r>
      <w:r w:rsidRPr="00A86660">
        <w:rPr>
          <w:rFonts w:eastAsia="Arial"/>
        </w:rPr>
        <w:t xml:space="preserve">идентификаторов интерфейса</w:t>
      </w:r>
      <w:r>
        <w:rPr>
          <w:rFonts w:eastAsia="Arial"/>
        </w:rPr>
        <w:t xml:space="preserve">обратитесь к Сводке по интерфейсу маршрутизатора, приведенной </w:t>
      </w:r>
      <w:r w:rsidRPr="00A86660">
        <w:rPr>
          <w:rFonts w:eastAsia="Arial"/>
        </w:rPr>
        <w:t>в конце лабораторной работы</w:t>
      </w:r>
      <w:r>
        <w:rPr>
          <w:rFonts w:eastAsia="Arial"/>
        </w:rPr>
        <w:t>.</w:t>
      </w:r>
    </w:p>
    <w:p w14:paraId="5017EE2D" w14:textId="77777777" w:rsidR="00E06ACA" w:rsidRDefault="00E06ACA" w:rsidP="00E06ACA">
      <w:pPr>
        <w:pStyle w:val="BodyTextL25"/>
      </w:pPr>
      <w:r w:rsidRPr="00BF16BF">
        <w:rPr>
          <w:b/>
        </w:rPr>
        <w:t>Примечание</w:t>
      </w:r>
      <w:r w:rsidRPr="0034604B">
        <w:t>:</w:t>
      </w:r>
      <w:r w:rsidRPr="00DE6F44">
        <w:t xml:space="preserve"> </w:t>
      </w:r>
      <w:r>
        <w:t xml:space="preserve">Убедитесь, что </w:t>
      </w:r>
      <w:r w:rsidRPr="00B2763C">
        <w:t xml:space="preserve">маршрутизаторы и коммутаторы </w:t>
      </w:r>
      <w:r>
        <w:t> удалены и не имеют конфигураций запуска. Если вы не уверены, обратитесь к своему инструктору.</w:t>
      </w:r>
    </w:p>
    <w:p w14:paraId="7D0ACD86" w14:textId="77777777" w:rsidR="00E06ACA" w:rsidRDefault="00E06ACA" w:rsidP="00E06ACA">
      <w:pPr>
        <w:pStyle w:val="Heading1"/>
      </w:pPr>
      <w:r>
        <w:t>Необходимые ресурсы</w:t>
      </w:r>
    </w:p>
    <w:p w14:paraId="227B85B8" w14:textId="345BFD3F" w:rsidR="00E06ACA" w:rsidRPr="00E06ACA" w:rsidRDefault="00E06ACA" w:rsidP="00E06ACA">
      <w:pPr>
        <w:pStyle w:val="Bulletlevel1"/>
      </w:pPr>
      <w:r w:rsidRPr="00E06ACA">
        <w:t>2 Маршрутизатора (Cisco 4221 с универсальным образом Cisco IOS XE версии 16.9.</w:t>
      </w:r>
      <w:r w:rsidR="00DF17A4">
        <w:t>4</w:t>
      </w:r>
      <w:r w:rsidRPr="00E06ACA">
        <w:t xml:space="preserve"> или сопоставимым)</w:t>
      </w:r>
    </w:p>
    <w:p w14:paraId="77C59704" w14:textId="7C4FAAA9" w:rsidR="00E06ACA" w:rsidRPr="00E06ACA" w:rsidRDefault="00E06ACA" w:rsidP="00E06ACA">
      <w:pPr>
        <w:pStyle w:val="Bulletlevel1"/>
      </w:pPr>
      <w:r w:rsidRPr="00E06ACA">
        <w:t>2 Коммутатора (Cisco 2960 с образом Cisco IOS версии 15.2 (2) lanbasek9 или аналогичным)</w:t>
      </w:r>
      <w:r w:rsidR="00A11BA4">
        <w:t xml:space="preserve"> - </w:t>
      </w:r>
      <w:r w:rsidR="00A11BA4" w:rsidRPr="00470620">
        <w:rPr>
          <w:b/>
        </w:rPr>
        <w:t>Необязательно</w:t>
      </w:r>
    </w:p>
    <w:p w14:paraId="723F76FA" w14:textId="77777777" w:rsidR="00E06ACA" w:rsidRPr="00E06ACA" w:rsidRDefault="00E06ACA" w:rsidP="00E06ACA">
      <w:pPr>
        <w:pStyle w:val="Bulletlevel1"/>
      </w:pPr>
      <w:r w:rsidRPr="00E06ACA">
        <w:t>2 компьютера (Windows с программой эмуляции терминала, такой как Tera Term)</w:t>
      </w:r>
    </w:p>
    <w:p w14:paraId="72C3267D" w14:textId="77777777" w:rsidR="00DF17A4" w:rsidRDefault="00DF17A4" w:rsidP="00DF17A4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43A87B3A" w14:textId="77777777" w:rsidR="00DF17A4" w:rsidRDefault="00DF17A4" w:rsidP="00DF17A4">
      <w:pPr>
        <w:pStyle w:val="Bulletlevel1"/>
      </w:pPr>
      <w:r>
        <w:t>Кабели Ethernet, как показано в топологии</w:t>
      </w:r>
    </w:p>
    <w:p w14:paraId="0EABBF36" w14:textId="09B6D8DE" w:rsidR="00E06ACA" w:rsidRPr="00E06ACA" w:rsidRDefault="00DF17A4" w:rsidP="00DF17A4">
      <w:pPr>
        <w:pStyle w:val="Heading1"/>
      </w:pPr>
      <w:r>
        <w:t>Инструкции</w:t>
      </w:r>
    </w:p>
    <w:p w14:paraId="02E66DA8" w14:textId="77777777" w:rsidR="00E06ACA" w:rsidRPr="004C0909" w:rsidRDefault="00E06ACA" w:rsidP="00E06ACA">
      <w:pPr>
        <w:pStyle w:val="Heading2"/>
      </w:pPr>
      <w:r>
        <w:t>Создайте сеть и настройте основные параметры устройства</w:t>
      </w:r>
    </w:p>
    <w:p w14:paraId="5D096E7E" w14:textId="77777777" w:rsidR="00E06ACA" w:rsidRDefault="00E06ACA" w:rsidP="00E06ACA">
      <w:pPr>
        <w:pStyle w:val="BodyTextL25"/>
      </w:pPr>
      <w:r>
        <w:t>В части 1 вы настроите топологию сети и настроите основные параметры на хостах и коммутаторах ПК.</w:t>
      </w:r>
    </w:p>
    <w:p w14:paraId="4DE0B4E9" w14:textId="77777777" w:rsidR="00E06ACA" w:rsidRDefault="00E06ACA" w:rsidP="00E06ACA">
      <w:pPr>
        <w:pStyle w:val="Heading3"/>
      </w:pPr>
      <w:r>
        <w:t>Подключите сеть, как показано на топологии.</w:t>
      </w:r>
    </w:p>
    <w:p w14:paraId="40893705" w14:textId="77777777" w:rsidR="00E06ACA" w:rsidRDefault="00E06ACA" w:rsidP="00E06ACA">
      <w:pPr>
        <w:pStyle w:val="BodyTextL25"/>
      </w:pPr>
      <w:r>
        <w:t>Подсоедините устройства, как показано на топологической схеме, и подключите кабель по мере необходимости.</w:t>
      </w:r>
    </w:p>
    <w:p w14:paraId="6B1095A1" w14:textId="15FE4EB0" w:rsidR="00E06ACA" w:rsidRDefault="00E06ACA" w:rsidP="00E06ACA">
      <w:pPr>
        <w:pStyle w:val="Heading3"/>
      </w:pPr>
      <w:r w:rsidRPr="00A11BA4">
        <w:t>Настройте основные параметры для каждого коммутатора.</w:t>
      </w:r>
      <w:r w:rsidR="00A11BA4" w:rsidRPr="00A11BA4">
        <w:t xml:space="preserve"> (Необязательно)</w:t>
      </w:r>
    </w:p>
    <w:p w14:paraId="581D7E9E" w14:textId="0673DB6D" w:rsidR="00742D03" w:rsidRPr="00742D03" w:rsidRDefault="00742D03" w:rsidP="00742D03">
      <w:pPr>
        <w:pStyle w:val="ConfigWindow"/>
      </w:pPr>
      <w:r>
        <w:t>Открыть окно конфигурации</w:t>
      </w:r>
    </w:p>
    <w:p w14:paraId="79D7F45B" w14:textId="77777777" w:rsidR="00E06ACA" w:rsidRPr="00A11BA4" w:rsidRDefault="00E06ACA" w:rsidP="00742D03">
      <w:pPr>
        <w:pStyle w:val="SubStepAlpha"/>
        <w:numPr>
          <w:ilvl w:val="2"/>
          <w:numId w:val="10"/>
        </w:numPr>
        <w:spacing w:before="0"/>
      </w:pPr>
      <w:r w:rsidRPr="00A11BA4">
        <w:t>Присвойте коммутатору имя устройства.</w:t>
      </w:r>
    </w:p>
    <w:p w14:paraId="0C91D3B6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>Отключите поиск DNS, чтобы маршрутизатор не пытался перевести неправильно введенные команды, как если бы они были именами хостов.</w:t>
      </w:r>
    </w:p>
    <w:p w14:paraId="5A9747E4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 xml:space="preserve">Назначьте </w:t>
      </w:r>
      <w:r w:rsidRPr="00A11BA4">
        <w:rPr>
          <w:b/>
        </w:rPr>
        <w:t>класс</w:t>
      </w:r>
      <w:r w:rsidRPr="00A11BA4">
        <w:t xml:space="preserve"> в качестве привилегированного зашифрованного пароля EXEC.</w:t>
      </w:r>
    </w:p>
    <w:p w14:paraId="4199C70C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 xml:space="preserve">Назначьте </w:t>
      </w:r>
      <w:r w:rsidRPr="00A11BA4">
        <w:rPr>
          <w:b/>
        </w:rPr>
        <w:t>cisco</w:t>
      </w:r>
      <w:r w:rsidRPr="00A11BA4">
        <w:t xml:space="preserve"> в качестве пароля консоли и включите вход в систему.</w:t>
      </w:r>
    </w:p>
    <w:p w14:paraId="57E0E6CB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 xml:space="preserve">Назначьте </w:t>
      </w:r>
      <w:r w:rsidRPr="00A11BA4">
        <w:rPr>
          <w:b/>
        </w:rPr>
        <w:t>cisco</w:t>
      </w:r>
      <w:r w:rsidRPr="00A11BA4">
        <w:t xml:space="preserve"> в качестве пароля VTY и включите вход в систему.</w:t>
      </w:r>
    </w:p>
    <w:p w14:paraId="455CF884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>Зашифруйте пароли открытым текстом.</w:t>
      </w:r>
    </w:p>
    <w:p w14:paraId="6FFF6709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>Создайте баннер, предупреждающий любого пользователя устройства о том, что несанкционированный доступ запрещен.</w:t>
      </w:r>
    </w:p>
    <w:p w14:paraId="6572067B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>Выключите все неиспользуемые порты</w:t>
      </w:r>
    </w:p>
    <w:p w14:paraId="69D07291" w14:textId="77777777" w:rsidR="00E06ACA" w:rsidRPr="00A11BA4" w:rsidRDefault="00E06ACA" w:rsidP="00E06ACA">
      <w:pPr>
        <w:pStyle w:val="SubStepAlpha"/>
        <w:numPr>
          <w:ilvl w:val="2"/>
          <w:numId w:val="10"/>
        </w:numPr>
      </w:pPr>
      <w:r w:rsidRPr="00A11BA4">
        <w:t>Сохраните текущую конфигурацию в файле конфигурации запуска.</w:t>
      </w:r>
    </w:p>
    <w:p w14:paraId="708ED5F0" w14:textId="3042A07B" w:rsidR="00742D03" w:rsidRPr="00A11BA4" w:rsidRDefault="00742D03" w:rsidP="00742D03">
      <w:pPr>
        <w:pStyle w:val="ConfigWindow"/>
      </w:pPr>
      <w:r>
        <w:lastRenderedPageBreak/>
        <w:t>Закрыть окно конфигурации</w:t>
      </w:r>
    </w:p>
    <w:p w14:paraId="22FF9726" w14:textId="5EC3C740" w:rsidR="00E06ACA" w:rsidRDefault="00E06ACA" w:rsidP="00742D03">
      <w:pPr>
        <w:pStyle w:val="Heading3"/>
        <w:spacing w:before="120"/>
      </w:pPr>
      <w:r>
        <w:t>Настройте основные параметры для каждого маршрутизатора.</w:t>
      </w:r>
    </w:p>
    <w:p w14:paraId="17BFCF59" w14:textId="01AA29C8" w:rsidR="00742D03" w:rsidRPr="00742D03" w:rsidRDefault="00742D03" w:rsidP="00742D03">
      <w:pPr>
        <w:pStyle w:val="ConfigWindow"/>
      </w:pPr>
      <w:r>
        <w:t>Открыть окно конфигурации</w:t>
      </w:r>
    </w:p>
    <w:p w14:paraId="47B9EADA" w14:textId="77777777" w:rsidR="00E06ACA" w:rsidRDefault="00E06ACA" w:rsidP="00742D03">
      <w:pPr>
        <w:pStyle w:val="SubStepAlpha"/>
        <w:spacing w:before="0"/>
      </w:pPr>
      <w:r>
        <w:t>Присвойте маршрутизатору имя устройства.</w:t>
      </w:r>
    </w:p>
    <w:p w14:paraId="631EEC50" w14:textId="77777777" w:rsidR="00E06ACA" w:rsidRDefault="00E06ACA" w:rsidP="00457CE6">
      <w:pPr>
        <w:pStyle w:val="SubStepAlpha"/>
      </w:pPr>
      <w:r>
        <w:t>Отключите поиск DNS, чтобы маршрутизатор не пытался перевести неправильно введенные команды, как если бы они были именами хостов.</w:t>
      </w:r>
    </w:p>
    <w:p w14:paraId="61C6B3B2" w14:textId="77777777" w:rsidR="00E06ACA" w:rsidRDefault="00E06ACA" w:rsidP="00457CE6">
      <w:pPr>
        <w:pStyle w:val="SubStepAlpha"/>
      </w:pPr>
      <w:r>
        <w:t xml:space="preserve">Назначьте </w:t>
      </w:r>
      <w:r w:rsidRPr="00960AFB">
        <w:rPr>
          <w:b/>
        </w:rPr>
        <w:t>класс</w:t>
      </w:r>
      <w:r>
        <w:t xml:space="preserve"> в качестве привилегированного зашифрованного пароля EXEC.</w:t>
      </w:r>
    </w:p>
    <w:p w14:paraId="5D7D5D85" w14:textId="77777777" w:rsidR="00E06ACA" w:rsidRDefault="00E06ACA" w:rsidP="00457CE6">
      <w:pPr>
        <w:pStyle w:val="SubStepAlpha"/>
      </w:pPr>
      <w:r>
        <w:t xml:space="preserve">Назначьте </w:t>
      </w:r>
      <w:r w:rsidRPr="00960AFB">
        <w:rPr>
          <w:b/>
        </w:rPr>
        <w:t>cisco</w:t>
      </w:r>
      <w:r>
        <w:t xml:space="preserve"> в качестве пароля консоли и включите вход в систему.</w:t>
      </w:r>
    </w:p>
    <w:p w14:paraId="124E6DD4" w14:textId="77777777" w:rsidR="00E06ACA" w:rsidRDefault="00E06ACA" w:rsidP="00457CE6">
      <w:pPr>
        <w:pStyle w:val="SubStepAlpha"/>
      </w:pPr>
      <w:r>
        <w:t xml:space="preserve">Назначьте </w:t>
      </w:r>
      <w:r w:rsidRPr="00960AFB">
        <w:rPr>
          <w:b/>
        </w:rPr>
        <w:t>cisco</w:t>
      </w:r>
      <w:r>
        <w:t xml:space="preserve"> в качестве пароля VTY и включите вход в систему.</w:t>
      </w:r>
    </w:p>
    <w:p w14:paraId="1ECA15B3" w14:textId="77777777" w:rsidR="00E06ACA" w:rsidRDefault="00E06ACA" w:rsidP="00457CE6">
      <w:pPr>
        <w:pStyle w:val="SubStepAlpha"/>
      </w:pPr>
      <w:r>
        <w:t>Зашифруйте пароли открытым текстом.</w:t>
      </w:r>
    </w:p>
    <w:p w14:paraId="6214F44E" w14:textId="77777777" w:rsidR="00E06ACA" w:rsidRDefault="00E06ACA" w:rsidP="00457CE6">
      <w:pPr>
        <w:pStyle w:val="SubStepAlpha"/>
      </w:pPr>
      <w:r>
        <w:t>Создайте баннер, предупреждающий любого пользователя устройства о том, что несанкционированный доступ запрещен.</w:t>
      </w:r>
    </w:p>
    <w:p w14:paraId="222796F2" w14:textId="77777777" w:rsidR="00E06ACA" w:rsidRDefault="00E06ACA" w:rsidP="00457CE6">
      <w:pPr>
        <w:pStyle w:val="SubStepAlpha"/>
      </w:pPr>
      <w:r>
        <w:t>Включить маршрутизацию IPv6</w:t>
      </w:r>
    </w:p>
    <w:p w14:paraId="1FD5E29D" w14:textId="77777777" w:rsidR="00E06ACA" w:rsidRDefault="00E06ACA" w:rsidP="00457CE6">
      <w:pPr>
        <w:pStyle w:val="SubStepAlpha"/>
      </w:pPr>
      <w:r>
        <w:t>Сохраните текущую конфигурацию в файле конфигурации запуска.</w:t>
      </w:r>
    </w:p>
    <w:p w14:paraId="0C8E55B4" w14:textId="28F9B009" w:rsidR="00E06ACA" w:rsidRDefault="00E06ACA" w:rsidP="00457CE6">
      <w:pPr>
        <w:pStyle w:val="Heading3"/>
      </w:pPr>
      <w:r>
        <w:t>Настройте интерфейсы и маршрутизацию для обоих маршрутизаторов</w:t>
      </w:r>
      <w:r w:rsidR="00637F56">
        <w:t>.</w:t>
      </w:r>
    </w:p>
    <w:p w14:paraId="4B7A8087" w14:textId="77777777" w:rsidR="00E06ACA" w:rsidRDefault="00E06ACA" w:rsidP="00457CE6">
      <w:pPr>
        <w:pStyle w:val="SubStepAlpha"/>
      </w:pPr>
      <w:r>
        <w:t xml:space="preserve">Настройте </w:t>
      </w:r>
      <w:proofErr w:type="gramStart"/>
      <w:r>
        <w:t>интерфейсы</w:t>
      </w:r>
      <w:proofErr w:type="gramEnd"/>
      <w:r>
        <w:t xml:space="preserve"> G0/0/0 и G0/0/1 для G0/0/1 на R1 и R2 с адресами IPv6, указанными в таблице выше.</w:t>
      </w:r>
    </w:p>
    <w:p w14:paraId="31C9CE2F" w14:textId="77777777" w:rsidR="00E06ACA" w:rsidRDefault="00E06ACA" w:rsidP="00637F56">
      <w:pPr>
        <w:pStyle w:val="SubStepAlpha"/>
      </w:pPr>
      <w:r>
        <w:t>Настройте маршрут по умолчанию на каждом маршрутизаторе, указывающем на IP-адрес G0/0/0 на другом маршрутизаторе.</w:t>
      </w:r>
    </w:p>
    <w:p w14:paraId="11678508" w14:textId="77777777" w:rsidR="00E06ACA" w:rsidRDefault="00E06ACA" w:rsidP="00637F56">
      <w:pPr>
        <w:pStyle w:val="SubStepAlpha"/>
      </w:pPr>
      <w:r>
        <w:t>Убедитесь, что маршрутизация работает, отправив запрос на адрес R2 G0 / 0 / 1 из R1</w:t>
      </w:r>
    </w:p>
    <w:p w14:paraId="5E27E3F6" w14:textId="77777777" w:rsidR="00E06ACA" w:rsidRDefault="00E06ACA" w:rsidP="00637F56">
      <w:pPr>
        <w:pStyle w:val="SubStepAlpha"/>
      </w:pPr>
      <w:r>
        <w:t>Сохраните текущую конфигурацию в файле конфигурации запуска.</w:t>
      </w:r>
    </w:p>
    <w:p w14:paraId="0F43A032" w14:textId="7577EB2D" w:rsidR="00742D03" w:rsidRPr="00637F56" w:rsidRDefault="00742D03" w:rsidP="00742D03">
      <w:pPr>
        <w:pStyle w:val="ConfigWindow"/>
      </w:pPr>
      <w:r>
        <w:t>Закрыть окно конфигурации</w:t>
      </w:r>
    </w:p>
    <w:p w14:paraId="1D051899" w14:textId="32816482" w:rsidR="00E06ACA" w:rsidRDefault="00E06ACA" w:rsidP="00742D03">
      <w:pPr>
        <w:pStyle w:val="Heading2"/>
        <w:spacing w:before="120"/>
      </w:pPr>
      <w:r>
        <w:t xml:space="preserve">Проверка протокола SLAAC </w:t>
      </w:r>
      <w:r w:rsidR="00637F56">
        <w:t>При</w:t>
      </w:r>
      <w:r>
        <w:t xml:space="preserve">ddr-отправке </w:t>
      </w:r>
      <w:r w:rsidR="00637F56">
        <w:t>A</w:t>
      </w:r>
      <w:r>
        <w:t>ssignment из R1</w:t>
      </w:r>
    </w:p>
    <w:p w14:paraId="678D5E27" w14:textId="77777777" w:rsidR="00E06ACA" w:rsidRDefault="00E06ACA" w:rsidP="00E06ACA">
      <w:pPr>
        <w:pStyle w:val="BodyTextL25"/>
      </w:pPr>
      <w:r>
        <w:t>В части 2 вы убедитесь, что хост-ПК-A получает IPv6-адрес с использованием метода SLAAC.</w:t>
      </w:r>
    </w:p>
    <w:p w14:paraId="5BB6B5FC" w14:textId="77777777" w:rsidR="00C24FF9" w:rsidRDefault="00E06ACA" w:rsidP="00E06ACA">
      <w:pPr>
        <w:pStyle w:val="BodyTextL25"/>
      </w:pPr>
      <w:r>
        <w:t>Включите PC-A и убедитесь, что сетевая карта настроена на автоматическую настройку IPv6.</w:t>
      </w:r>
    </w:p>
    <w:p w14:paraId="3561DD54" w14:textId="73DE6B3C" w:rsidR="00E06ACA" w:rsidRDefault="00E06ACA" w:rsidP="00E06ACA">
      <w:pPr>
        <w:pStyle w:val="BodyTextL25"/>
      </w:pPr>
      <w:r>
        <w:t xml:space="preserve">Через несколько мгновений результаты выполнения команды </w:t>
      </w:r>
      <w:r w:rsidRPr="00C24FF9">
        <w:rPr>
          <w:b/>
        </w:rPr>
        <w:t>ipconfig</w:t>
      </w:r>
      <w:r>
        <w:t xml:space="preserve"> должны показать, что PC-A присвоил себе адрес из сети 2001:db8:</w:t>
      </w:r>
      <w:proofErr w:type="gramStart"/>
      <w:r>
        <w:t>1::/</w:t>
      </w:r>
      <w:proofErr w:type="gramEnd"/>
      <w:r>
        <w:t>64</w:t>
      </w:r>
      <w:r w:rsidR="00C24FF9">
        <w:t>.</w:t>
      </w:r>
    </w:p>
    <w:p w14:paraId="36C4C686" w14:textId="5A45D97F" w:rsidR="00C24FF9" w:rsidRDefault="00C24FF9" w:rsidP="00897557">
      <w:pPr>
        <w:pStyle w:val="CMD"/>
      </w:pPr>
      <w:bookmarkStart w:id="0" w:name="_Hlk23778675"/>
      <w:r>
        <w:t xml:space="preserve">C:\Users\Student&gt; </w:t>
      </w:r>
      <w:r w:rsidRPr="00897557">
        <w:rPr>
          <w:b/>
        </w:rPr>
        <w:t>ipconfig</w:t>
      </w:r>
    </w:p>
    <w:p w14:paraId="2CB5471B" w14:textId="5AA8FB41" w:rsidR="00897557" w:rsidRPr="00897557" w:rsidRDefault="00897557" w:rsidP="00897557">
      <w:pPr>
        <w:pStyle w:val="CMDOutput"/>
      </w:pPr>
      <w:r w:rsidRPr="00897557">
        <w:t>Настройка IP-адреса Windows</w:t>
      </w:r>
    </w:p>
    <w:p w14:paraId="5B8DBBE6" w14:textId="77777777" w:rsidR="00897557" w:rsidRPr="00897557" w:rsidRDefault="00897557" w:rsidP="00897557">
      <w:pPr>
        <w:pStyle w:val="CMDOutput"/>
      </w:pPr>
    </w:p>
    <w:p w14:paraId="676E3E12" w14:textId="77777777" w:rsidR="00897557" w:rsidRPr="00897557" w:rsidRDefault="00897557" w:rsidP="00897557">
      <w:pPr>
        <w:pStyle w:val="CMDOutput"/>
      </w:pPr>
      <w:r w:rsidRPr="00897557">
        <w:t>Ethernet-адаптер Ethernet 2:</w:t>
      </w:r>
    </w:p>
    <w:p w14:paraId="0B501860" w14:textId="77777777" w:rsidR="00897557" w:rsidRPr="00897557" w:rsidRDefault="00897557" w:rsidP="00897557">
      <w:pPr>
        <w:pStyle w:val="CMDOutput"/>
      </w:pPr>
    </w:p>
    <w:p w14:paraId="0F7F1784" w14:textId="0FE90A64" w:rsidR="00897557" w:rsidRDefault="00897557" w:rsidP="00897557">
      <w:pPr>
        <w:pStyle w:val="CMDOutput"/>
      </w:pPr>
      <w:r w:rsidRPr="00897557">
        <w:t xml:space="preserve">Суффикс DNS для конкретного подключения</w:t>
      </w:r>
      <w:proofErr w:type="gramStart"/>
      <w:r w:rsidRPr="00897557">
        <w:t> .</w:t>
      </w:r>
      <w:proofErr w:type="gramEnd"/>
      <w:r w:rsidRPr="00897557">
        <w:t xml:space="preserve"> : </w:t>
      </w:r>
    </w:p>
    <w:p w14:paraId="66A4AF49" w14:textId="4F4AEF25" w:rsidR="00897557" w:rsidRDefault="00897557" w:rsidP="00897557">
      <w:pPr>
        <w:pStyle w:val="CMDOutput"/>
      </w:pPr>
      <w:r w:rsidRPr="00897557">
        <w:t xml:space="preserve">IPv6-адрес. . . . . . </w:t>
      </w:r>
      <w:proofErr w:type="gramStart"/>
      <w:r w:rsidRPr="00897557">
        <w:t>. . . . .</w:t>
      </w:r>
      <w:proofErr w:type="gramEnd"/>
      <w:r w:rsidRPr="00897557">
        <w:t xml:space="preserve"> . : 2001:</w:t>
      </w:r>
      <w:r>
        <w:t>db</w:t>
      </w:r>
      <w:r w:rsidR="00373E6E">
        <w:t>8</w:t>
      </w:r>
      <w:r>
        <w:t>: acad: 1:5c43: ee7c: 2959:da68</w:t>
      </w:r>
    </w:p>
    <w:p w14:paraId="122D0AE3" w14:textId="3DE32EAF" w:rsidR="00897557" w:rsidRPr="00897557" w:rsidRDefault="00897557" w:rsidP="00897557">
      <w:pPr>
        <w:pStyle w:val="CMDOutput"/>
      </w:pPr>
      <w:r>
        <w:t xml:space="preserve">Временный IPv6-адрес. . . </w:t>
      </w:r>
      <w:proofErr w:type="gramStart"/>
      <w:r>
        <w:t>. . . :</w:t>
      </w:r>
      <w:proofErr w:type="gramEnd"/>
      <w:r>
        <w:t xml:space="preserve"> 2001: db8: acad: 1:3c64: e4f9:46e1:1f23</w:t>
      </w:r>
    </w:p>
    <w:p w14:paraId="56E56FB7" w14:textId="0A75FA47" w:rsidR="00897557" w:rsidRPr="00897557" w:rsidRDefault="00897557" w:rsidP="00897557">
      <w:pPr>
        <w:pStyle w:val="CMDOutput"/>
      </w:pPr>
      <w:r w:rsidRPr="00897557">
        <w:t xml:space="preserve">Ссылка-локальный IPv6-адрес </w:t>
      </w:r>
      <w:proofErr w:type="gramStart"/>
      <w:r w:rsidRPr="00897557">
        <w:t>. . . .</w:t>
      </w:r>
      <w:proofErr w:type="gramEnd"/>
      <w:r w:rsidRPr="00897557">
        <w:t xml:space="preserve"> . : fe80::</w:t>
      </w:r>
      <w:r>
        <w:t>5c43: ee7c:2959:da68%6</w:t>
      </w:r>
    </w:p>
    <w:p w14:paraId="3AFBA469" w14:textId="3CE89DCF" w:rsidR="00897557" w:rsidRPr="00897557" w:rsidRDefault="00897557" w:rsidP="00897557">
      <w:pPr>
        <w:pStyle w:val="CMDOutput"/>
      </w:pPr>
      <w:r w:rsidRPr="00897557">
        <w:t xml:space="preserve">IPv4-адрес. . . . . . </w:t>
      </w:r>
      <w:proofErr w:type="gramStart"/>
      <w:r w:rsidRPr="00897557">
        <w:t>. . . . .</w:t>
      </w:r>
      <w:proofErr w:type="gramEnd"/>
      <w:r w:rsidRPr="00897557">
        <w:t xml:space="preserve"> . : </w:t>
      </w:r>
      <w:r>
        <w:t>169.254.218.104</w:t>
      </w:r>
    </w:p>
    <w:p w14:paraId="62DF1D52" w14:textId="671A0C15" w:rsidR="00897557" w:rsidRPr="00897557" w:rsidRDefault="00897557" w:rsidP="00897557">
      <w:pPr>
        <w:pStyle w:val="CMDOutput"/>
      </w:pPr>
      <w:r w:rsidRPr="00897557">
        <w:t xml:space="preserve">Маска подсети . . . . . . </w:t>
      </w:r>
      <w:proofErr w:type="gramStart"/>
      <w:r w:rsidRPr="00897557">
        <w:t>. . . . .</w:t>
      </w:r>
      <w:proofErr w:type="gramEnd"/>
      <w:r w:rsidRPr="00897557">
        <w:t xml:space="preserve"> . : 255.255.</w:t>
      </w:r>
      <w:r>
        <w:t>0.0</w:t>
      </w:r>
    </w:p>
    <w:p w14:paraId="2474B014" w14:textId="60B08CC4" w:rsidR="00897557" w:rsidRPr="00897557" w:rsidRDefault="00897557" w:rsidP="00897557">
      <w:pPr>
        <w:pStyle w:val="CMDOutput"/>
      </w:pPr>
      <w:r w:rsidRPr="00897557">
        <w:t xml:space="preserve">Шлюз по умолчанию . . . . . . </w:t>
      </w:r>
      <w:proofErr w:type="gramStart"/>
      <w:r w:rsidRPr="00897557">
        <w:t>. . . :</w:t>
      </w:r>
      <w:proofErr w:type="gramEnd"/>
      <w:r w:rsidRPr="00897557">
        <w:t xml:space="preserve"> </w:t>
      </w:r>
      <w:r>
        <w:t>fe80</w:t>
      </w:r>
      <w:r w:rsidRPr="00897557">
        <w:t>::</w:t>
      </w:r>
      <w:r>
        <w:t>1%6</w:t>
      </w:r>
    </w:p>
    <w:bookmarkEnd w:id="0"/>
    <w:p w14:paraId="181C0C74" w14:textId="77777777" w:rsidR="00637F56" w:rsidRDefault="00637F56" w:rsidP="00D32302">
      <w:pPr>
        <w:pStyle w:val="Heading4"/>
      </w:pPr>
      <w:r>
        <w:t>Вопрос:</w:t>
      </w:r>
    </w:p>
    <w:p w14:paraId="4525FEAE" w14:textId="492E811D" w:rsidR="00E06ACA" w:rsidRDefault="00E06ACA" w:rsidP="00637F56">
      <w:pPr>
        <w:pStyle w:val="BodyTextL25"/>
        <w:spacing w:before="0"/>
      </w:pPr>
      <w:r>
        <w:t>Откуда взялась часть адреса с идентификатором хоста?</w:t>
      </w:r>
    </w:p>
    <w:p w14:paraId="7813FB05" w14:textId="77777777" w:rsidR="00E06ACA" w:rsidRDefault="00E06ACA" w:rsidP="009768DB">
      <w:pPr>
        <w:pStyle w:val="AnswerLineL25"/>
        <w:spacing w:after="480"/>
      </w:pPr>
      <w:r>
        <w:t>Введите свои ответы здесь.</w:t>
      </w:r>
      <w:bookmarkStart w:id="1" w:name="_GoBack"/>
      <w:bookmarkEnd w:id="1"/>
    </w:p>
    <w:p w14:paraId="1AFA3188" w14:textId="77777777" w:rsidR="00E06ACA" w:rsidRPr="0077616A" w:rsidRDefault="00E06ACA" w:rsidP="00E06ACA">
      <w:pPr>
        <w:pStyle w:val="Heading2"/>
      </w:pPr>
      <w:r>
        <w:lastRenderedPageBreak/>
        <w:t>Настройте и верифицируйте сервер DHCPv6 на R1</w:t>
      </w:r>
    </w:p>
    <w:p w14:paraId="0B4AF538" w14:textId="77777777" w:rsidR="00E06ACA" w:rsidRDefault="00E06ACA" w:rsidP="00E06ACA">
      <w:pPr>
        <w:pStyle w:val="BodyTextL25"/>
      </w:pPr>
      <w:r>
        <w:t>В части 3 вы будете настраивать и проверять DHCP-сервер без состояния на R1. Цель состоит в том, чтобы предоставить PC-A информацию о DNS-сервере и домене.</w:t>
      </w:r>
    </w:p>
    <w:p w14:paraId="55AE0B68" w14:textId="7435645F" w:rsidR="00E06ACA" w:rsidRDefault="00E06ACA" w:rsidP="00E06ACA">
      <w:pPr>
        <w:pStyle w:val="Heading3"/>
      </w:pPr>
      <w:r>
        <w:t>Ознакомьтесь с конфигурацией PC-A более подробно</w:t>
      </w:r>
      <w:r w:rsidR="00897557">
        <w:t>.</w:t>
      </w:r>
    </w:p>
    <w:p w14:paraId="10F8791D" w14:textId="40BDB05F" w:rsidR="00E06ACA" w:rsidRDefault="00E06ACA" w:rsidP="00E06ACA">
      <w:pPr>
        <w:pStyle w:val="SubStepAlpha"/>
      </w:pPr>
      <w:r>
        <w:t xml:space="preserve">Выполните команду </w:t>
      </w:r>
      <w:r w:rsidRPr="00897557">
        <w:rPr>
          <w:b/>
        </w:rPr>
        <w:t>ipconfig /all</w:t>
      </w:r>
      <w:r>
        <w:t xml:space="preserve"> на PC-A и посмотрите на результат</w:t>
      </w:r>
      <w:r w:rsidR="00897557">
        <w:t>.</w:t>
      </w:r>
    </w:p>
    <w:p w14:paraId="579446F7" w14:textId="3C6FFF0C" w:rsidR="00897557" w:rsidRDefault="00897557" w:rsidP="00897557">
      <w:pPr>
        <w:pStyle w:val="CMD"/>
      </w:pPr>
      <w:r>
        <w:t xml:space="preserve">C:\Users\Student&gt; </w:t>
      </w:r>
      <w:r w:rsidRPr="00897557">
        <w:rPr>
          <w:b/>
        </w:rPr>
        <w:t>ipconfig</w:t>
      </w:r>
      <w:r>
        <w:rPr>
          <w:b/>
        </w:rPr>
        <w:t xml:space="preserve"> /все</w:t>
      </w:r>
    </w:p>
    <w:p w14:paraId="3C46A5C4" w14:textId="77777777" w:rsidR="00897557" w:rsidRDefault="00897557" w:rsidP="00847843">
      <w:pPr>
        <w:pStyle w:val="CMDOutput"/>
      </w:pPr>
      <w:r>
        <w:t>Настройка IP-адреса Windows</w:t>
      </w:r>
    </w:p>
    <w:p w14:paraId="7D52241F" w14:textId="77777777" w:rsidR="00897557" w:rsidRDefault="00897557" w:rsidP="00847843">
      <w:pPr>
        <w:pStyle w:val="CMDOutput"/>
      </w:pPr>
    </w:p>
    <w:p w14:paraId="5340A3E2" w14:textId="04D4F8CE" w:rsidR="00897557" w:rsidRDefault="00897557" w:rsidP="00847843">
      <w:pPr>
        <w:pStyle w:val="CMDOutput"/>
      </w:pPr>
      <w:r>
        <w:t xml:space="preserve">Имя хоста . . . . . . . . . . </w:t>
      </w:r>
      <w:proofErr w:type="gramStart"/>
      <w:r>
        <w:t>. . . . :</w:t>
      </w:r>
      <w:proofErr w:type="gramEnd"/>
      <w:r>
        <w:t xml:space="preserve"> РАБОЧИЙ СТОЛ-3FR7RKA</w:t>
      </w:r>
    </w:p>
    <w:p w14:paraId="71DC0138" w14:textId="1857D686" w:rsidR="00897557" w:rsidRDefault="00897557" w:rsidP="00847843">
      <w:pPr>
        <w:pStyle w:val="CMDOutput"/>
      </w:pPr>
      <w:r>
        <w:t xml:space="preserve">Основной </w:t>
      </w:r>
      <w:proofErr w:type="spellStart"/>
      <w:r>
        <w:t>суффикс</w:t>
      </w:r>
      <w:proofErr w:type="spellEnd"/>
      <w:r>
        <w:t xml:space="preserve"> </w:t>
      </w:r>
      <w:proofErr w:type="gramStart"/>
      <w:r>
        <w:t>Dns . . .</w:t>
      </w:r>
      <w:proofErr w:type="gramEnd"/>
      <w:r>
        <w:t xml:space="preserve"> . . . . : </w:t>
      </w:r>
    </w:p>
    <w:p w14:paraId="2027C5AB" w14:textId="77777777" w:rsidR="00897557" w:rsidRDefault="00897557" w:rsidP="00847843">
      <w:pPr>
        <w:pStyle w:val="CMDOutput"/>
      </w:pPr>
      <w:r>
        <w:t xml:space="preserve">Тип узла . . . . . . . . . . </w:t>
      </w:r>
      <w:proofErr w:type="gramStart"/>
      <w:r>
        <w:t>. . . :</w:t>
      </w:r>
      <w:proofErr w:type="gramEnd"/>
      <w:r>
        <w:t xml:space="preserve"> Гибридный</w:t>
      </w:r>
    </w:p>
    <w:p w14:paraId="30D70292" w14:textId="77777777" w:rsidR="00897557" w:rsidRDefault="00897557" w:rsidP="00847843">
      <w:pPr>
        <w:pStyle w:val="CMDOutput"/>
      </w:pPr>
      <w:r>
        <w:t xml:space="preserve">IP-маршрутизация включена. . . </w:t>
      </w:r>
      <w:proofErr w:type="gramStart"/>
      <w:r>
        <w:t> . . . .</w:t>
      </w:r>
      <w:proofErr w:type="gramEnd"/>
      <w:r>
        <w:t xml:space="preserve"> . : Нет</w:t>
      </w:r>
    </w:p>
    <w:p w14:paraId="438A5F86" w14:textId="77777777" w:rsidR="00897557" w:rsidRDefault="00897557" w:rsidP="00847843">
      <w:pPr>
        <w:pStyle w:val="CMDOutput"/>
      </w:pPr>
      <w:r>
        <w:t xml:space="preserve">Прокси WINS включен. . . </w:t>
      </w:r>
      <w:proofErr w:type="gramStart"/>
      <w:r>
        <w:t>. . . .</w:t>
      </w:r>
      <w:proofErr w:type="gramEnd"/>
      <w:r>
        <w:t xml:space="preserve"> . : Нет</w:t>
      </w:r>
    </w:p>
    <w:p w14:paraId="7CE7419B" w14:textId="77777777" w:rsidR="00897557" w:rsidRDefault="00897557" w:rsidP="00847843">
      <w:pPr>
        <w:pStyle w:val="CMDOutput"/>
      </w:pPr>
    </w:p>
    <w:p w14:paraId="395D5C3B" w14:textId="1DB4B4D2" w:rsidR="00897557" w:rsidRDefault="00897557" w:rsidP="00847843">
      <w:pPr>
        <w:pStyle w:val="CMDOutput"/>
      </w:pPr>
      <w:r>
        <w:t>Ethernet-адаптер Ethernet0:</w:t>
      </w:r>
    </w:p>
    <w:p w14:paraId="4DA82630" w14:textId="77777777" w:rsidR="00897557" w:rsidRDefault="00897557" w:rsidP="00847843">
      <w:pPr>
        <w:pStyle w:val="CMDOutput"/>
      </w:pPr>
    </w:p>
    <w:p w14:paraId="46CDE8B6" w14:textId="38899FF3" w:rsidR="00897557" w:rsidRDefault="00897557" w:rsidP="00847843">
      <w:pPr>
        <w:pStyle w:val="CMDOutput"/>
      </w:pPr>
      <w:r>
        <w:t xml:space="preserve">Суффикс DNS для конкретного подключения</w:t>
      </w:r>
      <w:proofErr w:type="gramStart"/>
      <w:r>
        <w:t> .</w:t>
      </w:r>
      <w:proofErr w:type="gramEnd"/>
      <w:r>
        <w:t xml:space="preserve"> : </w:t>
      </w:r>
    </w:p>
    <w:p w14:paraId="12CA07F2" w14:textId="7538F113" w:rsidR="00897557" w:rsidRDefault="00897557" w:rsidP="00847843">
      <w:pPr>
        <w:pStyle w:val="CMDOutput"/>
      </w:pPr>
      <w:r>
        <w:t xml:space="preserve">Описание . . . . . . </w:t>
      </w:r>
      <w:proofErr w:type="gramStart"/>
      <w:r>
        <w:t>. . . . .</w:t>
      </w:r>
      <w:proofErr w:type="gramEnd"/>
      <w:r>
        <w:t xml:space="preserve"> . : Гигабитное сетевое подключение Intel (R) 852574L</w:t>
      </w:r>
    </w:p>
    <w:p w14:paraId="24855420" w14:textId="4AF80E8A" w:rsidR="00847843" w:rsidRDefault="00847843" w:rsidP="00847843">
      <w:pPr>
        <w:pStyle w:val="CMDOutput"/>
      </w:pPr>
      <w:r>
        <w:t xml:space="preserve">Физический адрес. . . . . . </w:t>
      </w:r>
      <w:proofErr w:type="gramStart"/>
      <w:r>
        <w:t>. . . :</w:t>
      </w:r>
      <w:proofErr w:type="gramEnd"/>
      <w:r>
        <w:t xml:space="preserve"> 00-50-56-83-63-6D</w:t>
      </w:r>
    </w:p>
    <w:p w14:paraId="64656FD2" w14:textId="2591CD1A" w:rsidR="00897557" w:rsidRDefault="00897557" w:rsidP="00847843">
      <w:pPr>
        <w:pStyle w:val="CMDOutput"/>
      </w:pPr>
      <w:r>
        <w:t xml:space="preserve">IPv6-адрес. . . . . . </w:t>
      </w:r>
      <w:proofErr w:type="gramStart"/>
      <w:r>
        <w:t>. . . . .</w:t>
      </w:r>
      <w:proofErr w:type="gramEnd"/>
      <w:r>
        <w:t xml:space="preserve"> . : 2001: db</w:t>
      </w:r>
      <w:r w:rsidR="00D25E08">
        <w:t>8</w:t>
      </w:r>
      <w:r>
        <w:t>: acad: 1:5c43: ee7c: 2959:da68</w:t>
      </w:r>
      <w:r w:rsidR="00847843">
        <w:t>(Предпочтительно)</w:t>
      </w:r>
    </w:p>
    <w:p w14:paraId="227FC619" w14:textId="229A4A63" w:rsidR="00897557" w:rsidRDefault="00897557" w:rsidP="00847843">
      <w:pPr>
        <w:pStyle w:val="CMDOutput"/>
      </w:pPr>
      <w:r>
        <w:t xml:space="preserve">Временный IPv6-адрес. . . </w:t>
      </w:r>
      <w:proofErr w:type="gramStart"/>
      <w:r>
        <w:t>. . . :</w:t>
      </w:r>
      <w:proofErr w:type="gramEnd"/>
      <w:r>
        <w:t xml:space="preserve"> 2001: db8: acad: 1:3c64: e4f9:46e1:1f23</w:t>
      </w:r>
      <w:r w:rsidR="00847843">
        <w:t>(Предпочтительно)</w:t>
      </w:r>
    </w:p>
    <w:p w14:paraId="1ADF7BC2" w14:textId="7C5EAA53" w:rsidR="00897557" w:rsidRDefault="00897557" w:rsidP="00847843">
      <w:pPr>
        <w:pStyle w:val="CMDOutput"/>
      </w:pPr>
      <w:r>
        <w:t xml:space="preserve">Ссылка-локальный IPv6-адрес </w:t>
      </w:r>
      <w:proofErr w:type="gramStart"/>
      <w:r>
        <w:t>. . . .</w:t>
      </w:r>
      <w:proofErr w:type="gramEnd"/>
      <w:r>
        <w:t xml:space="preserve"> . : fe80::5c43: ee7c:2959: da68%6</w:t>
      </w:r>
      <w:r w:rsidR="00847843">
        <w:t>(Предпочтительно)</w:t>
      </w:r>
    </w:p>
    <w:p w14:paraId="0A9B90AE" w14:textId="6CA9EC17" w:rsidR="00897557" w:rsidRDefault="00897557" w:rsidP="00847843">
      <w:pPr>
        <w:pStyle w:val="CMDOutput"/>
      </w:pPr>
      <w:r>
        <w:t xml:space="preserve">IPv4-адрес. . . . . . </w:t>
      </w:r>
      <w:proofErr w:type="gramStart"/>
      <w:r>
        <w:t>. . . . .</w:t>
      </w:r>
      <w:proofErr w:type="gramEnd"/>
      <w:r>
        <w:t xml:space="preserve"> . : 169.254.218.104</w:t>
      </w:r>
      <w:r w:rsidR="00847843">
        <w:t>(Предпочтительно)</w:t>
      </w:r>
    </w:p>
    <w:p w14:paraId="0D0A1677" w14:textId="77777777" w:rsidR="00897557" w:rsidRDefault="00897557" w:rsidP="00847843">
      <w:pPr>
        <w:pStyle w:val="CMDOutput"/>
      </w:pPr>
      <w:r>
        <w:t xml:space="preserve">Маска подсети . . . . . . </w:t>
      </w:r>
      <w:proofErr w:type="gramStart"/>
      <w:r>
        <w:t>. . . . .</w:t>
      </w:r>
      <w:proofErr w:type="gramEnd"/>
      <w:r>
        <w:t xml:space="preserve"> . : 255.255.0.0</w:t>
      </w:r>
    </w:p>
    <w:p w14:paraId="4823F44B" w14:textId="4DD32843" w:rsidR="00897557" w:rsidRDefault="00897557" w:rsidP="00847843">
      <w:pPr>
        <w:pStyle w:val="CMDOutput"/>
      </w:pPr>
      <w:r>
        <w:t xml:space="preserve">Шлюз по умолчанию . . . . . . </w:t>
      </w:r>
      <w:proofErr w:type="gramStart"/>
      <w:r>
        <w:t>. . . :</w:t>
      </w:r>
      <w:proofErr w:type="gramEnd"/>
      <w:r>
        <w:t xml:space="preserve"> fe80::1%6</w:t>
      </w:r>
    </w:p>
    <w:p w14:paraId="38BC808F" w14:textId="0D1E6524" w:rsidR="00847843" w:rsidRDefault="00847843" w:rsidP="00847843">
      <w:pPr>
        <w:pStyle w:val="CMDOutput"/>
      </w:pPr>
      <w:r>
        <w:t xml:space="preserve">DHCPv6 IAID . . . . . . </w:t>
      </w:r>
      <w:proofErr w:type="gramStart"/>
      <w:r>
        <w:t>. . . . .</w:t>
      </w:r>
      <w:proofErr w:type="gramEnd"/>
      <w:r>
        <w:t xml:space="preserve"> . : 50334761</w:t>
      </w:r>
    </w:p>
    <w:p w14:paraId="621ADF35" w14:textId="34A04D8B" w:rsidR="00847843" w:rsidRDefault="00847843" w:rsidP="00847843">
      <w:pPr>
        <w:pStyle w:val="CMDOutput"/>
      </w:pPr>
      <w:r>
        <w:t xml:space="preserve">DUID клиента DHCPv6. . . </w:t>
      </w:r>
      <w:proofErr w:type="gramStart"/>
      <w:r>
        <w:t>. . . .</w:t>
      </w:r>
      <w:proofErr w:type="gramEnd"/>
      <w:r>
        <w:t xml:space="preserve"> . : 00-01-00-01-24-F5-CE-A2-00-50-56- B3-63-6D</w:t>
      </w:r>
    </w:p>
    <w:p w14:paraId="04CB95E1" w14:textId="5D6518AA" w:rsidR="00847843" w:rsidRDefault="00847843" w:rsidP="00847843">
      <w:pPr>
        <w:pStyle w:val="CMDOutput"/>
      </w:pPr>
      <w:r>
        <w:t xml:space="preserve">DNS-серверы . . . . . . </w:t>
      </w:r>
      <w:proofErr w:type="gramStart"/>
      <w:r>
        <w:t>. . . . .</w:t>
      </w:r>
      <w:proofErr w:type="gramEnd"/>
      <w:r>
        <w:t xml:space="preserve"> . : fec0:0:0:ffff::1%1</w:t>
      </w:r>
    </w:p>
    <w:p w14:paraId="0A701138" w14:textId="657636EF" w:rsidR="00847843" w:rsidRDefault="00847843" w:rsidP="00847843">
      <w:pPr>
        <w:pStyle w:val="CMDOutput"/>
      </w:pPr>
      <w:r>
        <w:t xml:space="preserve">                                       </w:t>
      </w:r>
      <w:r w:rsidR="00EE5FCC">
        <w:t>f</w:t>
      </w:r>
      <w:r>
        <w:t>ec</w:t>
      </w:r>
      <w:proofErr w:type="gramStart"/>
      <w:r>
        <w:t>0:0:0:ffff::</w:t>
      </w:r>
      <w:proofErr w:type="gramEnd"/>
      <w:r>
        <w:t>2%1</w:t>
      </w:r>
    </w:p>
    <w:p w14:paraId="03265C86" w14:textId="0BF84533" w:rsidR="00D25E08" w:rsidRDefault="00D25E08" w:rsidP="00847843">
      <w:pPr>
        <w:pStyle w:val="CMDOutput"/>
      </w:pPr>
      <w:r>
        <w:t xml:space="preserve">fec</w:t>
      </w:r>
      <w:proofErr w:type="gramStart"/>
      <w:r>
        <w:t>0:0:0:ffff::</w:t>
      </w:r>
      <w:proofErr w:type="gramEnd"/>
      <w:r>
        <w:t>3%1</w:t>
      </w:r>
    </w:p>
    <w:p w14:paraId="33A282F5" w14:textId="4639C0A1" w:rsidR="00847843" w:rsidRDefault="00847843" w:rsidP="00847843">
      <w:pPr>
        <w:pStyle w:val="CMDOutput"/>
      </w:pPr>
      <w:r>
        <w:t xml:space="preserve"> NetBIOS через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 . . . .</w:t>
      </w:r>
      <w:proofErr w:type="gramEnd"/>
      <w:r>
        <w:t xml:space="preserve"> . : Включено</w:t>
      </w:r>
    </w:p>
    <w:p w14:paraId="04B1B369" w14:textId="77777777" w:rsidR="00E06ACA" w:rsidRPr="00023A40" w:rsidRDefault="00E06ACA" w:rsidP="00E06ACA">
      <w:pPr>
        <w:pStyle w:val="SubStepAlpha"/>
      </w:pPr>
      <w:r>
        <w:t>Обратите внимание, что отсутствует основной DNS-суффикс. Также обратите внимание, что указанные адреса DNS-серверов являются адресами “локальной любой рассылки сайта”, а не одноадресными адресами, как можно было бы ожидать.</w:t>
      </w:r>
    </w:p>
    <w:p w14:paraId="303C7918" w14:textId="21CC85E3" w:rsidR="00E06ACA" w:rsidRDefault="00E06ACA" w:rsidP="00E06ACA">
      <w:pPr>
        <w:pStyle w:val="Heading3"/>
      </w:pPr>
      <w:r>
        <w:t>Настройте R1 для предоставления DHCPv6 без сохранения состояния для PC-A</w:t>
      </w:r>
      <w:r w:rsidR="007438CA">
        <w:t>.</w:t>
      </w:r>
    </w:p>
    <w:p w14:paraId="1AFE5F2B" w14:textId="580D8DC6" w:rsidR="00E06ACA" w:rsidRDefault="00E06ACA" w:rsidP="00742D03">
      <w:pPr>
        <w:pStyle w:val="SubStepAlpha"/>
        <w:spacing w:after="0"/>
      </w:pPr>
      <w:r>
        <w:t>Создайте пул DHCP IPv6 на R1 с именем R1-STATELESS. В качестве части этого пула назначьте адрес DNS-сервера как 2001:db</w:t>
      </w:r>
      <w:proofErr w:type="gramStart"/>
      <w:r>
        <w:t>8:acad::</w:t>
      </w:r>
      <w:proofErr w:type="gramEnd"/>
      <w:r>
        <w:t>1, а доменное имя как stateless.com </w:t>
      </w:r>
      <w:r w:rsidR="00944F2E">
        <w:t>.</w:t>
      </w:r>
    </w:p>
    <w:p w14:paraId="1B04B721" w14:textId="313FF04A" w:rsidR="00742D03" w:rsidRDefault="00742D03" w:rsidP="00742D03">
      <w:pPr>
        <w:pStyle w:val="ConfigWindow"/>
      </w:pPr>
      <w:r>
        <w:t>Открыть окно конфигурации</w:t>
      </w:r>
    </w:p>
    <w:p w14:paraId="2B95B91B" w14:textId="77777777" w:rsidR="00E06ACA" w:rsidRDefault="00E06ACA" w:rsidP="00E06ACA">
      <w:pPr>
        <w:pStyle w:val="CMD"/>
      </w:pPr>
      <w:r>
        <w:t xml:space="preserve">R1(конфигурация)# пул </w:t>
      </w:r>
      <w:r w:rsidRPr="008001E3">
        <w:rPr>
          <w:b/>
          <w:bCs/>
        </w:rPr>
        <w:t xml:space="preserve">ipv6 </w:t>
      </w:r>
      <w:proofErr w:type="spellStart"/>
      <w:r w:rsidRPr="008001E3">
        <w:rPr>
          <w:b/>
          <w:bCs/>
        </w:rPr>
        <w:t>dhcp</w:t>
      </w:r>
      <w:proofErr w:type="spellEnd"/>
      <w:r w:rsidRPr="008001E3">
        <w:rPr>
          <w:b/>
          <w:bCs/>
        </w:rPr>
        <w:t xml:space="preserve"> R1-БЕЗ СОСТОЯНИЯ</w:t>
      </w:r>
    </w:p>
    <w:p w14:paraId="29EB1B66" w14:textId="77777777" w:rsidR="00E06ACA" w:rsidRDefault="00E06ACA" w:rsidP="00E06ACA">
      <w:pPr>
        <w:pStyle w:val="CMD"/>
      </w:pPr>
      <w:r>
        <w:t>R1(конфигурация-</w:t>
      </w:r>
      <w:proofErr w:type="spellStart"/>
      <w:proofErr w:type="gramStart"/>
      <w:r>
        <w:t>dhcp</w:t>
      </w:r>
      <w:proofErr w:type="spellEnd"/>
      <w:r>
        <w:t>)#</w:t>
      </w:r>
      <w:proofErr w:type="gramEnd"/>
      <w:r>
        <w:t xml:space="preserve"> </w:t>
      </w:r>
      <w:proofErr w:type="spellStart"/>
      <w:r w:rsidRPr="008001E3">
        <w:rPr>
          <w:b/>
          <w:bCs/>
        </w:rPr>
        <w:t>dns</w:t>
      </w:r>
      <w:proofErr w:type="spellEnd"/>
      <w:r w:rsidRPr="008001E3">
        <w:rPr>
          <w:b/>
          <w:bCs/>
        </w:rPr>
        <w:t>-сервер 2001:db8:acad::</w:t>
      </w:r>
      <w:r>
        <w:rPr>
          <w:b/>
          <w:bCs/>
        </w:rPr>
        <w:t>254</w:t>
      </w:r>
    </w:p>
    <w:p w14:paraId="3B86E2AF" w14:textId="77777777" w:rsidR="00E06ACA" w:rsidRDefault="00E06ACA" w:rsidP="00E06ACA">
      <w:pPr>
        <w:pStyle w:val="CMD"/>
      </w:pPr>
      <w:r>
        <w:t>R1(конфигурация-</w:t>
      </w:r>
      <w:proofErr w:type="spellStart"/>
      <w:proofErr w:type="gramStart"/>
      <w:r>
        <w:t>dhcp</w:t>
      </w:r>
      <w:proofErr w:type="spellEnd"/>
      <w:r>
        <w:t>)#</w:t>
      </w:r>
      <w:proofErr w:type="gramEnd"/>
      <w:r>
        <w:t xml:space="preserve"> </w:t>
      </w:r>
      <w:r w:rsidRPr="008001E3">
        <w:rPr>
          <w:b/>
          <w:bCs/>
        </w:rPr>
        <w:t>доменное имя STATELESS.com </w:t>
      </w:r>
    </w:p>
    <w:p w14:paraId="40B32A1E" w14:textId="5A513FE4" w:rsidR="00E06ACA" w:rsidRDefault="00E06ACA" w:rsidP="00DF17A4">
      <w:pPr>
        <w:pStyle w:val="SubStepAlpha"/>
      </w:pPr>
      <w:r>
        <w:t xml:space="preserve">Настройте интерфейс G0 / 0 / 1 на R1, чтобы предоставить R1 </w:t>
      </w:r>
      <w:proofErr w:type="gramStart"/>
      <w:r>
        <w:t>LAN флаг OTHER config, и</w:t>
      </w:r>
      <w:proofErr w:type="gramEnd"/>
      <w:r>
        <w:t xml:space="preserve"> укажите пул </w:t>
      </w:r>
      <w:r w:rsidR="00D25E08">
        <w:t>DHCP</w:t>
      </w:r>
      <w:r>
        <w:t xml:space="preserve">, который вы только что создали, в качестве ресурса DHCP для этого интерфейса</w:t>
      </w:r>
      <w:r w:rsidR="00944F2E">
        <w:t>.</w:t>
      </w:r>
    </w:p>
    <w:p w14:paraId="346392DF" w14:textId="77777777" w:rsidR="00E06ACA" w:rsidRPr="008001E3" w:rsidRDefault="00E06ACA" w:rsidP="00E06ACA">
      <w:pPr>
        <w:pStyle w:val="CMD"/>
        <w:rPr>
          <w:b/>
          <w:bCs/>
        </w:rPr>
      </w:pPr>
      <w:r>
        <w:t xml:space="preserve">R1(конфигурация)# </w:t>
      </w:r>
      <w:r w:rsidRPr="008001E3">
        <w:rPr>
          <w:b/>
          <w:bCs/>
        </w:rPr>
        <w:t>интерфейс g0/0/1</w:t>
      </w:r>
    </w:p>
    <w:p w14:paraId="6B0643E9" w14:textId="77777777" w:rsidR="00E06ACA" w:rsidRDefault="00E06ACA" w:rsidP="00E06AC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8001E3">
        <w:rPr>
          <w:b/>
          <w:bCs/>
        </w:rPr>
        <w:t xml:space="preserve">ipv6 </w:t>
      </w:r>
      <w:proofErr w:type="spellStart"/>
      <w:r w:rsidRPr="008001E3">
        <w:rPr>
          <w:b/>
          <w:bCs/>
        </w:rPr>
        <w:t>и</w:t>
      </w:r>
      <w:proofErr w:type="spellEnd"/>
      <w:r w:rsidRPr="008001E3">
        <w:rPr>
          <w:b/>
          <w:bCs/>
        </w:rPr>
        <w:t xml:space="preserve"> другой-config-флаг</w:t>
      </w:r>
    </w:p>
    <w:p w14:paraId="6A6825BF" w14:textId="77777777" w:rsidR="00E06ACA" w:rsidRDefault="00E06ACA" w:rsidP="00E06AC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8001E3">
        <w:rPr>
          <w:b/>
          <w:bCs/>
        </w:rPr>
        <w:t xml:space="preserve">ipv6 </w:t>
      </w:r>
      <w:proofErr w:type="spellStart"/>
      <w:r w:rsidRPr="008001E3">
        <w:rPr>
          <w:b/>
          <w:bCs/>
        </w:rPr>
        <w:t>dhcp</w:t>
      </w:r>
      <w:proofErr w:type="spellEnd"/>
      <w:r w:rsidRPr="008001E3">
        <w:rPr>
          <w:b/>
          <w:bCs/>
        </w:rPr>
        <w:t xml:space="preserve"> сервер R1-БЕЗ СОСТОЯНИЯ</w:t>
      </w:r>
    </w:p>
    <w:p w14:paraId="387D0400" w14:textId="77777777" w:rsidR="00E06ACA" w:rsidRDefault="00E06ACA" w:rsidP="00DF17A4">
      <w:pPr>
        <w:pStyle w:val="SubStepAlpha"/>
      </w:pPr>
      <w:r>
        <w:lastRenderedPageBreak/>
        <w:t>Сохраните текущую конфигурацию в файле конфигурации запуска.</w:t>
      </w:r>
    </w:p>
    <w:p w14:paraId="00DC1155" w14:textId="389C017C" w:rsidR="00742D03" w:rsidRPr="00637F56" w:rsidRDefault="00742D03" w:rsidP="00742D03">
      <w:pPr>
        <w:pStyle w:val="ConfigWindow"/>
      </w:pPr>
      <w:r>
        <w:t>Закрыть окно конфигурации</w:t>
      </w:r>
    </w:p>
    <w:p w14:paraId="7AB990CC" w14:textId="4F5F9B10" w:rsidR="00E06ACA" w:rsidRDefault="00E06ACA" w:rsidP="00742D03">
      <w:pPr>
        <w:pStyle w:val="SubStepAlpha"/>
        <w:spacing w:before="0"/>
      </w:pPr>
      <w:r>
        <w:t>Перезагрузите КОМПЬЮТЕР-A</w:t>
      </w:r>
      <w:r w:rsidR="007438CA">
        <w:t>.</w:t>
      </w:r>
    </w:p>
    <w:p w14:paraId="3BF4E47C" w14:textId="428D7AEC" w:rsidR="00E06ACA" w:rsidRDefault="00E06ACA" w:rsidP="00DF17A4">
      <w:pPr>
        <w:pStyle w:val="SubStepAlpha"/>
      </w:pPr>
      <w:r>
        <w:t xml:space="preserve">Изучите выходные данные </w:t>
      </w:r>
      <w:r w:rsidRPr="00D25E08">
        <w:rPr>
          <w:b/>
        </w:rPr>
        <w:t>ipconfig / all</w:t>
      </w:r>
      <w:r>
        <w:t xml:space="preserve"> и обратите внимание на изменения</w:t>
      </w:r>
      <w:r w:rsidR="00EE5FCC">
        <w:t>.</w:t>
      </w:r>
    </w:p>
    <w:p w14:paraId="602A76DF" w14:textId="77777777" w:rsidR="00944F2E" w:rsidRDefault="00944F2E" w:rsidP="00944F2E">
      <w:pPr>
        <w:pStyle w:val="CMD"/>
      </w:pPr>
      <w:r>
        <w:t xml:space="preserve">C:\Users\Student&gt; </w:t>
      </w:r>
      <w:r w:rsidRPr="00897557">
        <w:rPr>
          <w:b/>
        </w:rPr>
        <w:t>ipconfig</w:t>
      </w:r>
      <w:r>
        <w:rPr>
          <w:b/>
        </w:rPr>
        <w:t xml:space="preserve"> /все</w:t>
      </w:r>
    </w:p>
    <w:p w14:paraId="581F26BF" w14:textId="77777777" w:rsidR="00944F2E" w:rsidRDefault="00944F2E" w:rsidP="00EE5FCC">
      <w:pPr>
        <w:pStyle w:val="CMDOutput"/>
      </w:pPr>
      <w:r>
        <w:t>Настройка IP-адреса Windows</w:t>
      </w:r>
    </w:p>
    <w:p w14:paraId="3E1E5025" w14:textId="77777777" w:rsidR="00944F2E" w:rsidRDefault="00944F2E" w:rsidP="00EE5FCC">
      <w:pPr>
        <w:pStyle w:val="CMDOutput"/>
      </w:pPr>
    </w:p>
    <w:p w14:paraId="2BF55E5B" w14:textId="77777777" w:rsidR="00944F2E" w:rsidRDefault="00944F2E" w:rsidP="00EE5FCC">
      <w:pPr>
        <w:pStyle w:val="CMDOutput"/>
      </w:pPr>
      <w:r>
        <w:t xml:space="preserve">Имя хоста . . . . . . . . . . </w:t>
      </w:r>
      <w:proofErr w:type="gramStart"/>
      <w:r>
        <w:t>. . . . :</w:t>
      </w:r>
      <w:proofErr w:type="gramEnd"/>
      <w:r>
        <w:t xml:space="preserve"> РАБОЧИЙ СТОЛ-3FR7RKA</w:t>
      </w:r>
    </w:p>
    <w:p w14:paraId="7F318466" w14:textId="77777777" w:rsidR="00944F2E" w:rsidRDefault="00944F2E" w:rsidP="00EE5FCC">
      <w:pPr>
        <w:pStyle w:val="CMDOutput"/>
      </w:pPr>
      <w:r>
        <w:t xml:space="preserve">Основной DNS </w:t>
      </w:r>
      <w:proofErr w:type="gramStart"/>
      <w:r>
        <w:t>суффикс . . .</w:t>
      </w:r>
      <w:proofErr w:type="gramEnd"/>
      <w:r>
        <w:t xml:space="preserve"> . . . . : </w:t>
      </w:r>
    </w:p>
    <w:p w14:paraId="29B137DD" w14:textId="77777777" w:rsidR="00944F2E" w:rsidRDefault="00944F2E" w:rsidP="00EE5FCC">
      <w:pPr>
        <w:pStyle w:val="CMDOutput"/>
      </w:pPr>
      <w:r>
        <w:t xml:space="preserve">Тип узла . . . . . . . . . . </w:t>
      </w:r>
      <w:proofErr w:type="gramStart"/>
      <w:r>
        <w:t>. . . :</w:t>
      </w:r>
      <w:proofErr w:type="gramEnd"/>
      <w:r>
        <w:t xml:space="preserve"> Гибридный</w:t>
      </w:r>
    </w:p>
    <w:p w14:paraId="0EB8E80A" w14:textId="77777777" w:rsidR="00944F2E" w:rsidRDefault="00944F2E" w:rsidP="00EE5FCC">
      <w:pPr>
        <w:pStyle w:val="CMDOutput"/>
      </w:pPr>
      <w:r>
        <w:t xml:space="preserve">IP-маршрутизация включена. . . </w:t>
      </w:r>
      <w:proofErr w:type="gramStart"/>
      <w:r>
        <w:t> . . . .</w:t>
      </w:r>
      <w:proofErr w:type="gramEnd"/>
      <w:r>
        <w:t xml:space="preserve"> . : Нет</w:t>
      </w:r>
    </w:p>
    <w:p w14:paraId="66AA776F" w14:textId="7A0CF4B4" w:rsidR="00944F2E" w:rsidRDefault="00944F2E" w:rsidP="00EE5FCC">
      <w:pPr>
        <w:pStyle w:val="CMDOutput"/>
      </w:pPr>
      <w:r>
        <w:t xml:space="preserve">Прокси WINS включен. . . </w:t>
      </w:r>
      <w:proofErr w:type="gramStart"/>
      <w:r>
        <w:t>. . . .</w:t>
      </w:r>
      <w:proofErr w:type="gramEnd"/>
      <w:r>
        <w:t xml:space="preserve"> . : Нет</w:t>
      </w:r>
    </w:p>
    <w:p w14:paraId="5E14864A" w14:textId="19F48450" w:rsidR="00D25E08" w:rsidRDefault="00D25E08" w:rsidP="00EE5FCC">
      <w:pPr>
        <w:pStyle w:val="CMDOutput"/>
      </w:pPr>
      <w:r>
        <w:t xml:space="preserve">Список поиска по DNS-суффиксу. . . </w:t>
      </w:r>
      <w:proofErr w:type="gramStart"/>
      <w:r>
        <w:t>. . . :</w:t>
      </w:r>
      <w:proofErr w:type="gramEnd"/>
      <w:r>
        <w:t xml:space="preserve"> &lt;url&gt; БЕЗ СОХРАНЕНИЯ состояния</w:t>
      </w:r>
    </w:p>
    <w:p w14:paraId="34B4D92F" w14:textId="77777777" w:rsidR="00944F2E" w:rsidRDefault="00944F2E" w:rsidP="00EE5FCC">
      <w:pPr>
        <w:pStyle w:val="CMDOutput"/>
      </w:pPr>
    </w:p>
    <w:p w14:paraId="18FC9D38" w14:textId="77777777" w:rsidR="00944F2E" w:rsidRDefault="00944F2E" w:rsidP="00EE5FCC">
      <w:pPr>
        <w:pStyle w:val="CMDOutput"/>
      </w:pPr>
      <w:r>
        <w:t>Ethernet-адаптер Ethernet0:</w:t>
      </w:r>
    </w:p>
    <w:p w14:paraId="2E282936" w14:textId="17CB00AD" w:rsidR="00944F2E" w:rsidRDefault="00944F2E" w:rsidP="00EE5FCC">
      <w:pPr>
        <w:pStyle w:val="CMDOutput"/>
      </w:pPr>
    </w:p>
    <w:p w14:paraId="55C1DB7A" w14:textId="1A85BDB1" w:rsidR="00944F2E" w:rsidRDefault="00944F2E" w:rsidP="00EE5FCC">
      <w:pPr>
        <w:pStyle w:val="CMDOutput"/>
      </w:pPr>
      <w:r>
        <w:t xml:space="preserve">Суффикс DNS для конкретного подключения</w:t>
      </w:r>
      <w:proofErr w:type="gramStart"/>
      <w:r>
        <w:t> .</w:t>
      </w:r>
      <w:proofErr w:type="gramEnd"/>
      <w:r>
        <w:t xml:space="preserve"> : </w:t>
      </w:r>
      <w:r w:rsidR="00EE5FCC">
        <w:t>STATELESS.com</w:t>
      </w:r>
    </w:p>
    <w:p w14:paraId="090DAF84" w14:textId="1666D79A" w:rsidR="00944F2E" w:rsidRDefault="00944F2E" w:rsidP="00EE5FCC">
      <w:pPr>
        <w:pStyle w:val="CMDOutput"/>
      </w:pPr>
      <w:r>
        <w:t xml:space="preserve">Описание . . . . . . </w:t>
      </w:r>
      <w:proofErr w:type="gramStart"/>
      <w:r>
        <w:t>. . . . .</w:t>
      </w:r>
      <w:proofErr w:type="gramEnd"/>
      <w:r>
        <w:t xml:space="preserve"> . : Гигабитное сетевое подключение Intel (R) 82574L</w:t>
      </w:r>
    </w:p>
    <w:p w14:paraId="6D130669" w14:textId="3C6DCD8A" w:rsidR="00944F2E" w:rsidRDefault="00944F2E" w:rsidP="00EE5FCC">
      <w:pPr>
        <w:pStyle w:val="CMDOutput"/>
      </w:pPr>
      <w:r>
        <w:t xml:space="preserve">Физический адрес. . . . . . </w:t>
      </w:r>
      <w:proofErr w:type="gramStart"/>
      <w:r>
        <w:t>. . . :</w:t>
      </w:r>
      <w:proofErr w:type="gramEnd"/>
      <w:r>
        <w:t xml:space="preserve"> 00-50-56-83-63-6D</w:t>
      </w:r>
    </w:p>
    <w:p w14:paraId="5B72EA7E" w14:textId="44B75FD1" w:rsidR="00EE5FCC" w:rsidRDefault="00EE5FCC" w:rsidP="00EE5FCC">
      <w:pPr>
        <w:pStyle w:val="CMDOutput"/>
      </w:pPr>
      <w:r>
        <w:t xml:space="preserve">DHCP включен . . . . . . </w:t>
      </w:r>
      <w:proofErr w:type="gramStart"/>
      <w:r>
        <w:t>. . . . .</w:t>
      </w:r>
      <w:proofErr w:type="gramEnd"/>
      <w:r>
        <w:t xml:space="preserve"> . : Да</w:t>
      </w:r>
    </w:p>
    <w:p w14:paraId="49E3BE33" w14:textId="0F39E7E3" w:rsidR="00EE5FCC" w:rsidRDefault="00EE5FCC" w:rsidP="00EE5FCC">
      <w:pPr>
        <w:pStyle w:val="CMDOutput"/>
      </w:pPr>
      <w:r>
        <w:t xml:space="preserve"> Автоконфигурация включена </w:t>
      </w:r>
      <w:proofErr w:type="gramStart"/>
      <w:r>
        <w:t>. . . .</w:t>
      </w:r>
      <w:proofErr w:type="gramEnd"/>
      <w:r>
        <w:t xml:space="preserve"> : Да</w:t>
      </w:r>
    </w:p>
    <w:p w14:paraId="0DE9D179" w14:textId="0269E5F2" w:rsidR="00944F2E" w:rsidRDefault="00944F2E" w:rsidP="00EE5FCC">
      <w:pPr>
        <w:pStyle w:val="CMDOutput"/>
      </w:pPr>
      <w:r>
        <w:t xml:space="preserve">IPv6-адрес. . . . . . </w:t>
      </w:r>
      <w:proofErr w:type="gramStart"/>
      <w:r>
        <w:t>. . . . .</w:t>
      </w:r>
      <w:proofErr w:type="gramEnd"/>
      <w:r>
        <w:t xml:space="preserve"> . : 2001: db</w:t>
      </w:r>
      <w:r w:rsidR="005F1840">
        <w:t>8</w:t>
      </w:r>
      <w:r>
        <w:t>: acad: 1:5c43: ee7c: 2959:da68 (предпочтительно)</w:t>
      </w:r>
    </w:p>
    <w:p w14:paraId="5E15D503" w14:textId="77777777" w:rsidR="00944F2E" w:rsidRDefault="00944F2E" w:rsidP="00EE5FCC">
      <w:pPr>
        <w:pStyle w:val="CMDOutput"/>
      </w:pPr>
      <w:r>
        <w:t xml:space="preserve">Временный IPv6-адрес. . . </w:t>
      </w:r>
      <w:proofErr w:type="gramStart"/>
      <w:r>
        <w:t>. . . :</w:t>
      </w:r>
      <w:proofErr w:type="gramEnd"/>
      <w:r>
        <w:t xml:space="preserve"> 2001: db8: acad: 1:3c64: e4f9:46e1:1f23 (предпочтительно)</w:t>
      </w:r>
    </w:p>
    <w:p w14:paraId="0699CDED" w14:textId="77777777" w:rsidR="00944F2E" w:rsidRDefault="00944F2E" w:rsidP="00EE5FCC">
      <w:pPr>
        <w:pStyle w:val="CMDOutput"/>
      </w:pPr>
      <w:r>
        <w:t xml:space="preserve">Ссылка-локальный IPv6-адрес </w:t>
      </w:r>
      <w:proofErr w:type="gramStart"/>
      <w:r>
        <w:t>. . . .</w:t>
      </w:r>
      <w:proofErr w:type="gramEnd"/>
      <w:r>
        <w:t xml:space="preserve"> . : fe80::5c43: ee7c:2959: da68%6 (предпочтительно)</w:t>
      </w:r>
    </w:p>
    <w:p w14:paraId="557DBDE9" w14:textId="77777777" w:rsidR="00944F2E" w:rsidRDefault="00944F2E" w:rsidP="00EE5FCC">
      <w:pPr>
        <w:pStyle w:val="CMDOutput"/>
      </w:pPr>
      <w:r>
        <w:t xml:space="preserve">IPv4-адрес. . . . . . </w:t>
      </w:r>
      <w:proofErr w:type="gramStart"/>
      <w:r>
        <w:t>. . . . .</w:t>
      </w:r>
      <w:proofErr w:type="gramEnd"/>
      <w:r>
        <w:t xml:space="preserve"> . : 169.254.218.104 (предпочтительно)</w:t>
      </w:r>
    </w:p>
    <w:p w14:paraId="53EB720E" w14:textId="77777777" w:rsidR="00944F2E" w:rsidRDefault="00944F2E" w:rsidP="00EE5FCC">
      <w:pPr>
        <w:pStyle w:val="CMDOutput"/>
      </w:pPr>
      <w:r>
        <w:t xml:space="preserve">Маска подсети . . . . . . </w:t>
      </w:r>
      <w:proofErr w:type="gramStart"/>
      <w:r>
        <w:t>. . . . .</w:t>
      </w:r>
      <w:proofErr w:type="gramEnd"/>
      <w:r>
        <w:t xml:space="preserve"> . : 255.255.0.0</w:t>
      </w:r>
    </w:p>
    <w:p w14:paraId="0A8357D5" w14:textId="77777777" w:rsidR="00944F2E" w:rsidRDefault="00944F2E" w:rsidP="00EE5FCC">
      <w:pPr>
        <w:pStyle w:val="CMDOutput"/>
      </w:pPr>
      <w:r>
        <w:t xml:space="preserve">Шлюз по умолчанию . . . . . . </w:t>
      </w:r>
      <w:proofErr w:type="gramStart"/>
      <w:r>
        <w:t>. . . :</w:t>
      </w:r>
      <w:proofErr w:type="gramEnd"/>
      <w:r>
        <w:t xml:space="preserve"> fe80::1%6</w:t>
      </w:r>
    </w:p>
    <w:p w14:paraId="6BCD4A90" w14:textId="77777777" w:rsidR="00944F2E" w:rsidRDefault="00944F2E" w:rsidP="00EE5FCC">
      <w:pPr>
        <w:pStyle w:val="CMDOutput"/>
      </w:pPr>
      <w:r>
        <w:t xml:space="preserve">DHCPv6 IAID . . . . . . </w:t>
      </w:r>
      <w:proofErr w:type="gramStart"/>
      <w:r>
        <w:t>. . . . .</w:t>
      </w:r>
      <w:proofErr w:type="gramEnd"/>
      <w:r>
        <w:t xml:space="preserve"> . : 50334761</w:t>
      </w:r>
    </w:p>
    <w:p w14:paraId="3DB25B64" w14:textId="77777777" w:rsidR="00944F2E" w:rsidRDefault="00944F2E" w:rsidP="00EE5FCC">
      <w:pPr>
        <w:pStyle w:val="CMDOutput"/>
      </w:pPr>
      <w:r>
        <w:t xml:space="preserve">DUID клиента DHCPv6. . . </w:t>
      </w:r>
      <w:proofErr w:type="gramStart"/>
      <w:r>
        <w:t>. . . .</w:t>
      </w:r>
      <w:proofErr w:type="gramEnd"/>
      <w:r>
        <w:t xml:space="preserve"> . : 00-01-00-01-24-F5-CE-A2-00-50-56- B3-63-6D</w:t>
      </w:r>
    </w:p>
    <w:p w14:paraId="7E68E683" w14:textId="6CFFBAA6" w:rsidR="00944F2E" w:rsidRDefault="00944F2E" w:rsidP="00EE5FCC">
      <w:pPr>
        <w:pStyle w:val="CMDOutput"/>
      </w:pPr>
      <w:r>
        <w:t xml:space="preserve">DNS- серверы . . . . . . </w:t>
      </w:r>
      <w:proofErr w:type="gramStart"/>
      <w:r>
        <w:t>. . . . .</w:t>
      </w:r>
      <w:proofErr w:type="gramEnd"/>
      <w:r>
        <w:t xml:space="preserve"> . : </w:t>
      </w:r>
      <w:r w:rsidR="00EE5FCC">
        <w:t>2001: db8:acad::254</w:t>
      </w:r>
    </w:p>
    <w:p w14:paraId="1A69ACAC" w14:textId="29A85BBB" w:rsidR="00944F2E" w:rsidRDefault="00944F2E" w:rsidP="00EE5FCC">
      <w:pPr>
        <w:pStyle w:val="CMDOutput"/>
      </w:pPr>
      <w:r>
        <w:t xml:space="preserve">NetBIOS через Tcpip . . . </w:t>
      </w:r>
      <w:proofErr w:type="gramStart"/>
      <w:r>
        <w:t>. . . .</w:t>
      </w:r>
      <w:proofErr w:type="gramEnd"/>
      <w:r>
        <w:t xml:space="preserve"> . : Включено</w:t>
      </w:r>
    </w:p>
    <w:p w14:paraId="3AD3DE4A" w14:textId="33A734D4" w:rsidR="00EE5FCC" w:rsidRDefault="00EE5FCC" w:rsidP="00EE5FCC">
      <w:pPr>
        <w:pStyle w:val="CMDOutput"/>
      </w:pPr>
      <w:r>
        <w:t xml:space="preserve">Список поиска по DNS-суффиксу для конкретного подключения </w:t>
      </w:r>
      <w:proofErr w:type="gramStart"/>
      <w:r>
        <w:t> :</w:t>
      </w:r>
      <w:proofErr w:type="gramEnd"/>
    </w:p>
    <w:p w14:paraId="6F39746D" w14:textId="27578324" w:rsidR="00EE5FCC" w:rsidRDefault="00EE5FCC" w:rsidP="00EE5FCC">
      <w:pPr>
        <w:pStyle w:val="CMDOutput"/>
      </w:pPr>
      <w:r>
        <w:t xml:space="preserve">СТАТИСТИКА</w:t>
      </w:r>
      <w:r w:rsidR="00C833DE">
        <w:t>E</w:t>
      </w:r>
      <w:r>
        <w:t>LESS.com</w:t>
      </w:r>
    </w:p>
    <w:p w14:paraId="1BD94C85" w14:textId="77777777" w:rsidR="00E06ACA" w:rsidRPr="00AB39B6" w:rsidRDefault="00E06ACA" w:rsidP="00DF17A4">
      <w:pPr>
        <w:pStyle w:val="SubStepAlpha"/>
      </w:pPr>
      <w:r>
        <w:t>Проверьте подключение, отправив запрос на IP-адрес интерфейса G0 / 0 / 1 R2.</w:t>
      </w:r>
    </w:p>
    <w:p w14:paraId="7A593D0A" w14:textId="77777777" w:rsidR="00E06ACA" w:rsidRDefault="00E06ACA" w:rsidP="00E06ACA">
      <w:pPr>
        <w:pStyle w:val="Heading2"/>
      </w:pPr>
      <w:r>
        <w:t>Настройте DHCPv6-сервер с отслеживанием состояния на R1</w:t>
      </w:r>
    </w:p>
    <w:p w14:paraId="4C87A7B6" w14:textId="33A5F0EE" w:rsidR="00E06ACA" w:rsidRDefault="00E06ACA" w:rsidP="00E06ACA">
      <w:pPr>
        <w:pStyle w:val="BodyTextL25"/>
      </w:pPr>
      <w:r>
        <w:t>В части 4 вы настроите R1 для ответа на запросы DHCPv6 из локальной сети на R2</w:t>
      </w:r>
      <w:r w:rsidR="00DF17A4">
        <w:t>.</w:t>
      </w:r>
    </w:p>
    <w:p w14:paraId="0B39CD5C" w14:textId="4E59C9C7" w:rsidR="00E06ACA" w:rsidRDefault="00E06ACA" w:rsidP="00742D03">
      <w:pPr>
        <w:pStyle w:val="SubStepAlpha"/>
        <w:spacing w:after="0"/>
      </w:pPr>
      <w:r>
        <w:t>Создайте пул DHCPv6 на R1 для сети 2001: db</w:t>
      </w:r>
      <w:proofErr w:type="gramStart"/>
      <w:r>
        <w:t>8:acad</w:t>
      </w:r>
      <w:proofErr w:type="gramEnd"/>
      <w:r>
        <w:t>: 3:aaaa::/80. Это предоставит адреса локальной сети, подключенной к интерфейсу G0 / 0 / 1 на R2. Как часть пула, установите для DNS-сервера значение 2001:db</w:t>
      </w:r>
      <w:proofErr w:type="gramStart"/>
      <w:r>
        <w:t>8:acad::</w:t>
      </w:r>
      <w:proofErr w:type="gramEnd"/>
      <w:r>
        <w:t>254, а для доменного имени - значение STATEFUL.com </w:t>
      </w:r>
      <w:r w:rsidR="00742D03">
        <w:t>.</w:t>
      </w:r>
    </w:p>
    <w:p w14:paraId="659EB780" w14:textId="4A387694" w:rsidR="00742D03" w:rsidRDefault="00742D03" w:rsidP="00742D03">
      <w:pPr>
        <w:pStyle w:val="ConfigWindow"/>
      </w:pPr>
      <w:r>
        <w:t>Открыть окно конфигурации</w:t>
      </w:r>
    </w:p>
    <w:p w14:paraId="4387E68A" w14:textId="77777777" w:rsidR="00E06ACA" w:rsidRDefault="00E06ACA" w:rsidP="00E06ACA">
      <w:pPr>
        <w:pStyle w:val="CMD"/>
      </w:pPr>
      <w:r>
        <w:t xml:space="preserve">R1(конфигурация)# пул R2 </w:t>
      </w:r>
      <w:r w:rsidRPr="003F231E">
        <w:rPr>
          <w:b/>
          <w:bCs/>
        </w:rPr>
        <w:t xml:space="preserve">ipv6 </w:t>
      </w:r>
      <w:proofErr w:type="spellStart"/>
      <w:r w:rsidRPr="003F231E">
        <w:rPr>
          <w:b/>
          <w:bCs/>
        </w:rPr>
        <w:t>dhcp</w:t>
      </w:r>
      <w:proofErr w:type="spellEnd"/>
      <w:r w:rsidRPr="003F231E">
        <w:rPr>
          <w:b/>
          <w:bCs/>
        </w:rPr>
        <w:t xml:space="preserve"> С ОТСЛЕЖИВАНИЕМ СОСТОЯНИЯ</w:t>
      </w:r>
    </w:p>
    <w:p w14:paraId="4FA404BD" w14:textId="77777777" w:rsidR="00E06ACA" w:rsidRDefault="00E06ACA" w:rsidP="00E06ACA">
      <w:pPr>
        <w:pStyle w:val="CMD"/>
      </w:pPr>
      <w:r>
        <w:t>R1(конфигурация-</w:t>
      </w:r>
      <w:proofErr w:type="spellStart"/>
      <w:proofErr w:type="gramStart"/>
      <w:r>
        <w:t>dhcp</w:t>
      </w:r>
      <w:proofErr w:type="spellEnd"/>
      <w:r>
        <w:t>)#</w:t>
      </w:r>
      <w:proofErr w:type="gramEnd"/>
      <w:r>
        <w:t xml:space="preserve"> </w:t>
      </w:r>
      <w:r w:rsidRPr="003F231E">
        <w:rPr>
          <w:b/>
          <w:bCs/>
        </w:rPr>
        <w:t>адресный префикс 2001:db8:acad:3:aaa::/80</w:t>
      </w:r>
    </w:p>
    <w:p w14:paraId="6256A0DF" w14:textId="77777777" w:rsidR="00E06ACA" w:rsidRDefault="00E06ACA" w:rsidP="00E06ACA">
      <w:pPr>
        <w:pStyle w:val="CMD"/>
      </w:pPr>
      <w:r>
        <w:t>R1(конфигурация-</w:t>
      </w:r>
      <w:proofErr w:type="spellStart"/>
      <w:proofErr w:type="gramStart"/>
      <w:r>
        <w:t>dhcp</w:t>
      </w:r>
      <w:proofErr w:type="spellEnd"/>
      <w:r>
        <w:t>)#</w:t>
      </w:r>
      <w:proofErr w:type="gramEnd"/>
      <w:r>
        <w:t xml:space="preserve"> </w:t>
      </w:r>
      <w:proofErr w:type="spellStart"/>
      <w:r w:rsidRPr="003F231E">
        <w:rPr>
          <w:b/>
          <w:bCs/>
        </w:rPr>
        <w:t>dns</w:t>
      </w:r>
      <w:proofErr w:type="spellEnd"/>
      <w:r w:rsidRPr="003F231E">
        <w:rPr>
          <w:b/>
          <w:bCs/>
        </w:rPr>
        <w:t>-сервер 2001:db8:acad::254</w:t>
      </w:r>
    </w:p>
    <w:p w14:paraId="30667F87" w14:textId="77777777" w:rsidR="00E06ACA" w:rsidRDefault="00E06ACA" w:rsidP="00E06ACA">
      <w:pPr>
        <w:pStyle w:val="CMD"/>
      </w:pPr>
      <w:r>
        <w:t>R1(конфигурация-</w:t>
      </w:r>
      <w:proofErr w:type="spellStart"/>
      <w:proofErr w:type="gramStart"/>
      <w:r>
        <w:t>dhcp</w:t>
      </w:r>
      <w:proofErr w:type="spellEnd"/>
      <w:r>
        <w:t>)#</w:t>
      </w:r>
      <w:proofErr w:type="gramEnd"/>
      <w:r>
        <w:t xml:space="preserve"> </w:t>
      </w:r>
      <w:r w:rsidRPr="003F231E">
        <w:rPr>
          <w:b/>
          <w:bCs/>
        </w:rPr>
        <w:t>доменное имя STATEFUL.com </w:t>
      </w:r>
    </w:p>
    <w:p w14:paraId="673722D3" w14:textId="0B403CCA" w:rsidR="00E06ACA" w:rsidRDefault="00E06ACA" w:rsidP="00DF17A4">
      <w:pPr>
        <w:pStyle w:val="SubStepAlpha"/>
      </w:pPr>
      <w:r>
        <w:t>Назначьте пул DHCPv6, который вы только что создали, для интерфейса g0 / 0 / 0 на R1</w:t>
      </w:r>
      <w:r w:rsidR="00EE5FCC">
        <w:t>.</w:t>
      </w:r>
    </w:p>
    <w:p w14:paraId="493FEF1D" w14:textId="77777777" w:rsidR="00E06ACA" w:rsidRDefault="00E06ACA" w:rsidP="00E06ACA">
      <w:pPr>
        <w:pStyle w:val="CMD"/>
      </w:pPr>
      <w:r>
        <w:t xml:space="preserve">R1(конфигурация)# </w:t>
      </w:r>
      <w:r w:rsidRPr="003F231E">
        <w:rPr>
          <w:b/>
          <w:bCs/>
        </w:rPr>
        <w:t>интерфейс g0/0/0</w:t>
      </w:r>
    </w:p>
    <w:p w14:paraId="34C50C0B" w14:textId="57CDEB17" w:rsidR="00E06ACA" w:rsidRDefault="00E06ACA" w:rsidP="00E06ACA">
      <w:pPr>
        <w:pStyle w:val="CMD"/>
        <w:rPr>
          <w:b/>
          <w:bCs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3F231E">
        <w:rPr>
          <w:b/>
          <w:bCs/>
        </w:rPr>
        <w:t xml:space="preserve">ipv6 </w:t>
      </w:r>
      <w:proofErr w:type="spellStart"/>
      <w:r w:rsidRPr="003F231E">
        <w:rPr>
          <w:b/>
          <w:bCs/>
        </w:rPr>
        <w:t>dhcp</w:t>
      </w:r>
      <w:proofErr w:type="spellEnd"/>
      <w:r w:rsidRPr="003F231E">
        <w:rPr>
          <w:b/>
          <w:bCs/>
        </w:rPr>
        <w:t xml:space="preserve"> сервер R2-С ОТСЛЕЖИВАНИЕМ СОСТОЯНИЯ</w:t>
      </w:r>
    </w:p>
    <w:p w14:paraId="11C0AC52" w14:textId="4C5F7764" w:rsidR="00742D03" w:rsidRDefault="00742D03" w:rsidP="00742D03">
      <w:pPr>
        <w:pStyle w:val="ConfigWindow"/>
      </w:pPr>
      <w:r>
        <w:lastRenderedPageBreak/>
        <w:t>Закрыть окно конфигурации</w:t>
      </w:r>
    </w:p>
    <w:p w14:paraId="72987584" w14:textId="77777777" w:rsidR="00E06ACA" w:rsidRDefault="00E06ACA" w:rsidP="00742D03">
      <w:pPr>
        <w:pStyle w:val="Heading2"/>
        <w:spacing w:before="120"/>
      </w:pPr>
      <w:r>
        <w:t>Настройте и проверьте реле DHCPv6 на R2.</w:t>
      </w:r>
    </w:p>
    <w:p w14:paraId="5DE13885" w14:textId="77777777" w:rsidR="00E06ACA" w:rsidRDefault="00E06ACA" w:rsidP="00E06ACA">
      <w:pPr>
        <w:pStyle w:val="BodyTextL25"/>
      </w:pPr>
      <w:r>
        <w:t>В части 5 вы настроите и подтвердите ретрансляцию DHCPv6 на R2, что позволит PC-B получать IPv6-адрес.</w:t>
      </w:r>
    </w:p>
    <w:p w14:paraId="244231FE" w14:textId="0B2212C9" w:rsidR="00E06ACA" w:rsidRDefault="00E06ACA" w:rsidP="00DF17A4">
      <w:pPr>
        <w:pStyle w:val="Heading3"/>
      </w:pPr>
      <w:r>
        <w:t>Включите PC-B и проверьте адрес SLAAC, который он генерирует</w:t>
      </w:r>
      <w:r w:rsidR="00C833DE">
        <w:t>.</w:t>
      </w:r>
    </w:p>
    <w:p w14:paraId="7B160398" w14:textId="77777777" w:rsidR="00C833DE" w:rsidRDefault="00C833DE" w:rsidP="00C833DE">
      <w:pPr>
        <w:pStyle w:val="CMD"/>
      </w:pPr>
      <w:r>
        <w:t xml:space="preserve">C:\Users\Student&gt; </w:t>
      </w:r>
      <w:r w:rsidRPr="00C833DE">
        <w:rPr>
          <w:b/>
        </w:rPr>
        <w:t>ipconfig /все</w:t>
      </w:r>
    </w:p>
    <w:p w14:paraId="1694E937" w14:textId="77777777" w:rsidR="00C833DE" w:rsidRDefault="00C833DE" w:rsidP="00C833DE">
      <w:pPr>
        <w:pStyle w:val="CMD"/>
      </w:pPr>
      <w:r>
        <w:t>Настройка IP-адреса Windows</w:t>
      </w:r>
    </w:p>
    <w:p w14:paraId="69C3945B" w14:textId="77777777" w:rsidR="00C833DE" w:rsidRDefault="00C833DE" w:rsidP="00C833DE">
      <w:pPr>
        <w:pStyle w:val="CMD"/>
      </w:pPr>
    </w:p>
    <w:p w14:paraId="0F1F5BCD" w14:textId="435C9703" w:rsidR="00C833DE" w:rsidRDefault="00C833DE" w:rsidP="00C833DE">
      <w:pPr>
        <w:pStyle w:val="CMD"/>
      </w:pPr>
      <w:r>
        <w:t xml:space="preserve">Имя хоста . . . . . . . . . . </w:t>
      </w:r>
      <w:proofErr w:type="gramStart"/>
      <w:r>
        <w:t>. . . . :</w:t>
      </w:r>
      <w:proofErr w:type="gramEnd"/>
      <w:r>
        <w:t xml:space="preserve"> РАБОЧИЙ СТОЛ-3FR7RKA</w:t>
      </w:r>
    </w:p>
    <w:p w14:paraId="41117ACC" w14:textId="77777777" w:rsidR="00C833DE" w:rsidRDefault="00C833DE" w:rsidP="00C833DE">
      <w:pPr>
        <w:pStyle w:val="CMD"/>
      </w:pPr>
      <w:r>
        <w:t xml:space="preserve">Основной </w:t>
      </w:r>
      <w:proofErr w:type="spellStart"/>
      <w:r>
        <w:t>суффикс</w:t>
      </w:r>
      <w:proofErr w:type="spellEnd"/>
      <w:r>
        <w:t xml:space="preserve"> </w:t>
      </w:r>
      <w:proofErr w:type="gramStart"/>
      <w:r>
        <w:t>Dns . . .</w:t>
      </w:r>
      <w:proofErr w:type="gramEnd"/>
      <w:r>
        <w:t xml:space="preserve"> . . . . : </w:t>
      </w:r>
    </w:p>
    <w:p w14:paraId="56A0CE35" w14:textId="77777777" w:rsidR="00C833DE" w:rsidRDefault="00C833DE" w:rsidP="00C833DE">
      <w:pPr>
        <w:pStyle w:val="CMD"/>
      </w:pPr>
      <w:r>
        <w:t xml:space="preserve">Тип узла . . . . . . . . . . </w:t>
      </w:r>
      <w:proofErr w:type="gramStart"/>
      <w:r>
        <w:t>. . . :</w:t>
      </w:r>
      <w:proofErr w:type="gramEnd"/>
      <w:r>
        <w:t xml:space="preserve"> Гибридный</w:t>
      </w:r>
    </w:p>
    <w:p w14:paraId="7213A8E2" w14:textId="77777777" w:rsidR="00C833DE" w:rsidRDefault="00C833DE" w:rsidP="00C833DE">
      <w:pPr>
        <w:pStyle w:val="CMD"/>
      </w:pPr>
      <w:r>
        <w:t xml:space="preserve">IP-маршрутизация включена. . . </w:t>
      </w:r>
      <w:proofErr w:type="gramStart"/>
      <w:r>
        <w:t> . . . .</w:t>
      </w:r>
      <w:proofErr w:type="gramEnd"/>
      <w:r>
        <w:t xml:space="preserve"> . : Нет</w:t>
      </w:r>
    </w:p>
    <w:p w14:paraId="7742D9F0" w14:textId="77777777" w:rsidR="00C833DE" w:rsidRDefault="00C833DE" w:rsidP="00C833DE">
      <w:pPr>
        <w:pStyle w:val="CMD"/>
      </w:pPr>
      <w:r>
        <w:t xml:space="preserve">Прокси WINS включен. . . </w:t>
      </w:r>
      <w:proofErr w:type="gramStart"/>
      <w:r>
        <w:t>. . . .</w:t>
      </w:r>
      <w:proofErr w:type="gramEnd"/>
      <w:r>
        <w:t xml:space="preserve"> . : Нет</w:t>
      </w:r>
    </w:p>
    <w:p w14:paraId="70987212" w14:textId="77777777" w:rsidR="00C833DE" w:rsidRDefault="00C833DE" w:rsidP="00C833DE">
      <w:pPr>
        <w:pStyle w:val="CMD"/>
      </w:pPr>
    </w:p>
    <w:p w14:paraId="243875FA" w14:textId="77777777" w:rsidR="00C833DE" w:rsidRDefault="00C833DE" w:rsidP="00C833DE">
      <w:pPr>
        <w:pStyle w:val="CMDOutput"/>
      </w:pPr>
      <w:r>
        <w:t>Ethernet-адаптер Ethernet0:</w:t>
      </w:r>
    </w:p>
    <w:p w14:paraId="2512AD52" w14:textId="77777777" w:rsidR="00C833DE" w:rsidRDefault="00C833DE" w:rsidP="00C833DE">
      <w:pPr>
        <w:pStyle w:val="CMDOutput"/>
      </w:pPr>
    </w:p>
    <w:p w14:paraId="588FF0CA" w14:textId="2ABCD699" w:rsidR="00C833DE" w:rsidRDefault="00C833DE" w:rsidP="00C833DE">
      <w:pPr>
        <w:pStyle w:val="CMDOutput"/>
      </w:pPr>
      <w:r>
        <w:t xml:space="preserve">Суффикс DNS для конкретного подключения</w:t>
      </w:r>
      <w:proofErr w:type="gramStart"/>
      <w:r>
        <w:t> .</w:t>
      </w:r>
      <w:proofErr w:type="gramEnd"/>
      <w:r>
        <w:t xml:space="preserve"> : </w:t>
      </w:r>
    </w:p>
    <w:p w14:paraId="25155298" w14:textId="5BC3CA8C" w:rsidR="00C833DE" w:rsidRDefault="00C833DE" w:rsidP="00C833DE">
      <w:pPr>
        <w:pStyle w:val="CMDOutput"/>
      </w:pPr>
      <w:r>
        <w:t xml:space="preserve">Описание . . . . . . </w:t>
      </w:r>
      <w:proofErr w:type="gramStart"/>
      <w:r>
        <w:t>. . . . .</w:t>
      </w:r>
      <w:proofErr w:type="gramEnd"/>
      <w:r>
        <w:t xml:space="preserve"> . : Гигабитное сетевое подключение Intel (R) 82574L</w:t>
      </w:r>
    </w:p>
    <w:p w14:paraId="3E0E698F" w14:textId="1D63858A" w:rsidR="00C833DE" w:rsidRDefault="00C833DE" w:rsidP="00C833DE">
      <w:pPr>
        <w:pStyle w:val="CMDOutput"/>
      </w:pPr>
      <w:r>
        <w:t xml:space="preserve">Физический адрес. . . . . . </w:t>
      </w:r>
      <w:proofErr w:type="gramStart"/>
      <w:r>
        <w:t>. . . :</w:t>
      </w:r>
      <w:proofErr w:type="gramEnd"/>
      <w:r>
        <w:t xml:space="preserve"> 00-50-56-B3-7B-06</w:t>
      </w:r>
    </w:p>
    <w:p w14:paraId="49F472B5" w14:textId="77777777" w:rsidR="00C833DE" w:rsidRDefault="00C833DE" w:rsidP="00C833DE">
      <w:pPr>
        <w:pStyle w:val="CMDOutput"/>
      </w:pPr>
      <w:r>
        <w:t xml:space="preserve">DHCP включен . . . . . . </w:t>
      </w:r>
      <w:proofErr w:type="gramStart"/>
      <w:r>
        <w:t>. . . . .</w:t>
      </w:r>
      <w:proofErr w:type="gramEnd"/>
      <w:r>
        <w:t xml:space="preserve"> . : Да</w:t>
      </w:r>
    </w:p>
    <w:p w14:paraId="41E168D7" w14:textId="77777777" w:rsidR="00C833DE" w:rsidRDefault="00C833DE" w:rsidP="00C833DE">
      <w:pPr>
        <w:pStyle w:val="CMDOutput"/>
      </w:pPr>
      <w:r>
        <w:t xml:space="preserve"> Автоконфигурация включена </w:t>
      </w:r>
      <w:proofErr w:type="gramStart"/>
      <w:r>
        <w:t>. . . .</w:t>
      </w:r>
      <w:proofErr w:type="gramEnd"/>
      <w:r>
        <w:t xml:space="preserve"> : Да</w:t>
      </w:r>
    </w:p>
    <w:p w14:paraId="7F7FC6D6" w14:textId="013E49F6" w:rsidR="00C833DE" w:rsidRDefault="00C833DE" w:rsidP="00C833DE">
      <w:pPr>
        <w:pStyle w:val="CMDOutput"/>
      </w:pPr>
      <w:r>
        <w:t xml:space="preserve">IPv6-адрес. . . . . . </w:t>
      </w:r>
      <w:proofErr w:type="gramStart"/>
      <w:r>
        <w:t>. . . . .</w:t>
      </w:r>
      <w:proofErr w:type="gramEnd"/>
      <w:r>
        <w:t xml:space="preserve"> . : 2001: db8: acad: 3: a0f3:3d39:f9f</w:t>
      </w:r>
      <w:r w:rsidR="007360EB">
        <w:t>b</w:t>
      </w:r>
      <w:r>
        <w:t>: a020 (предпочтительно)</w:t>
      </w:r>
    </w:p>
    <w:p w14:paraId="63FBEB90" w14:textId="0E708F1D" w:rsidR="00C833DE" w:rsidRDefault="00C833DE" w:rsidP="00C833DE">
      <w:pPr>
        <w:pStyle w:val="CMDOutput"/>
      </w:pPr>
      <w:r>
        <w:t xml:space="preserve">Временный IPv6-адрес. . . </w:t>
      </w:r>
      <w:proofErr w:type="gramStart"/>
      <w:r>
        <w:t>. . . :</w:t>
      </w:r>
      <w:proofErr w:type="gramEnd"/>
      <w:r>
        <w:t xml:space="preserve"> 2001: db8: acad: 3: d4f3:7b16: eeee: b2b5 (предпочтительно)</w:t>
      </w:r>
    </w:p>
    <w:p w14:paraId="5288DBD6" w14:textId="7CB3A6F8" w:rsidR="00C833DE" w:rsidRDefault="00C833DE" w:rsidP="00C833DE">
      <w:pPr>
        <w:pStyle w:val="CMDOutput"/>
      </w:pPr>
      <w:r>
        <w:t xml:space="preserve">Ссылка-локальный IPv6-адрес </w:t>
      </w:r>
      <w:proofErr w:type="gramStart"/>
      <w:r>
        <w:t>. . . .</w:t>
      </w:r>
      <w:proofErr w:type="gramEnd"/>
      <w:r>
        <w:t xml:space="preserve"> . : fe80::a0f3:3d39:f9fb: a020%6 (предпочтительно)</w:t>
      </w:r>
    </w:p>
    <w:p w14:paraId="6766897D" w14:textId="3BC0C936" w:rsidR="00C833DE" w:rsidRDefault="00C833DE" w:rsidP="00C833DE">
      <w:pPr>
        <w:pStyle w:val="CMDOutput"/>
      </w:pPr>
      <w:r>
        <w:t xml:space="preserve">IPv4-адрес. . . . . . </w:t>
      </w:r>
      <w:proofErr w:type="gramStart"/>
      <w:r>
        <w:t>. . . . .</w:t>
      </w:r>
      <w:proofErr w:type="gramEnd"/>
      <w:r>
        <w:t xml:space="preserve"> . : 169.254.160.32 (предпочтительно)</w:t>
      </w:r>
    </w:p>
    <w:p w14:paraId="63B57E10" w14:textId="77777777" w:rsidR="00C833DE" w:rsidRDefault="00C833DE" w:rsidP="00C833DE">
      <w:pPr>
        <w:pStyle w:val="CMDOutput"/>
      </w:pPr>
      <w:r>
        <w:t xml:space="preserve">Маска подсети . . . . . . </w:t>
      </w:r>
      <w:proofErr w:type="gramStart"/>
      <w:r>
        <w:t>. . . . .</w:t>
      </w:r>
      <w:proofErr w:type="gramEnd"/>
      <w:r>
        <w:t xml:space="preserve"> . : 255.255.0.0</w:t>
      </w:r>
    </w:p>
    <w:p w14:paraId="44B21D1B" w14:textId="77777777" w:rsidR="00C833DE" w:rsidRDefault="00C833DE" w:rsidP="00C833DE">
      <w:pPr>
        <w:pStyle w:val="CMDOutput"/>
      </w:pPr>
      <w:r>
        <w:t xml:space="preserve">Шлюз по умолчанию . . . . . . </w:t>
      </w:r>
      <w:proofErr w:type="gramStart"/>
      <w:r>
        <w:t>. . . :</w:t>
      </w:r>
      <w:proofErr w:type="gramEnd"/>
      <w:r>
        <w:t xml:space="preserve"> fe80::1%6</w:t>
      </w:r>
    </w:p>
    <w:p w14:paraId="001360DD" w14:textId="77777777" w:rsidR="00C833DE" w:rsidRDefault="00C833DE" w:rsidP="00C833DE">
      <w:pPr>
        <w:pStyle w:val="CMDOutput"/>
      </w:pPr>
      <w:r>
        <w:t xml:space="preserve">DHCPv6 IAID . . . . . . </w:t>
      </w:r>
      <w:proofErr w:type="gramStart"/>
      <w:r>
        <w:t>. . . . .</w:t>
      </w:r>
      <w:proofErr w:type="gramEnd"/>
      <w:r>
        <w:t xml:space="preserve"> . : 50334761</w:t>
      </w:r>
    </w:p>
    <w:p w14:paraId="0277BFC7" w14:textId="6A6E3AAC" w:rsidR="00C833DE" w:rsidRDefault="00C833DE" w:rsidP="00C833DE">
      <w:pPr>
        <w:pStyle w:val="CMDOutput"/>
      </w:pPr>
      <w:r>
        <w:t xml:space="preserve">DUID клиента DHCPv6. . . </w:t>
      </w:r>
      <w:proofErr w:type="gramStart"/>
      <w:r>
        <w:t>. . . .</w:t>
      </w:r>
      <w:proofErr w:type="gramEnd"/>
      <w:r>
        <w:t xml:space="preserve"> . : 00-01-00-01-24-F2-08-38-00-50-56- B3-7B-06</w:t>
      </w:r>
    </w:p>
    <w:p w14:paraId="4704DF54" w14:textId="45F4BC7C" w:rsidR="00C833DE" w:rsidRDefault="00C833DE" w:rsidP="00C833DE">
      <w:pPr>
        <w:pStyle w:val="CMDOutput"/>
      </w:pPr>
      <w:r>
        <w:t xml:space="preserve">DNS-серверы . . . . . . </w:t>
      </w:r>
      <w:proofErr w:type="gramStart"/>
      <w:r>
        <w:t>. . . . .</w:t>
      </w:r>
      <w:proofErr w:type="gramEnd"/>
      <w:r>
        <w:t xml:space="preserve"> . : fec0:0:0:ffff::1%1</w:t>
      </w:r>
    </w:p>
    <w:p w14:paraId="58EFCD64" w14:textId="489918B5" w:rsidR="00C833DE" w:rsidRDefault="00C833DE" w:rsidP="00C833DE">
      <w:pPr>
        <w:pStyle w:val="CMDOutput"/>
      </w:pPr>
      <w:r>
        <w:t xml:space="preserve">                                       </w:t>
      </w:r>
      <w:r w:rsidR="00134D70">
        <w:t>f</w:t>
      </w:r>
      <w:r>
        <w:t>ec</w:t>
      </w:r>
      <w:proofErr w:type="gramStart"/>
      <w:r>
        <w:t>0:0:0:ffff::</w:t>
      </w:r>
      <w:proofErr w:type="gramEnd"/>
      <w:r>
        <w:t>2%1</w:t>
      </w:r>
    </w:p>
    <w:p w14:paraId="5CBD7DF8" w14:textId="5906294F" w:rsidR="00C833DE" w:rsidRDefault="00C833DE" w:rsidP="00C833DE">
      <w:pPr>
        <w:pStyle w:val="CMDOutput"/>
      </w:pPr>
      <w:r>
        <w:t xml:space="preserve">                                       </w:t>
      </w:r>
      <w:r w:rsidR="00134D70">
        <w:t>f</w:t>
      </w:r>
      <w:r>
        <w:t>ec</w:t>
      </w:r>
      <w:proofErr w:type="gramStart"/>
      <w:r>
        <w:t>0:0:0:ffff::</w:t>
      </w:r>
      <w:proofErr w:type="gramEnd"/>
      <w:r>
        <w:t>3%1</w:t>
      </w:r>
    </w:p>
    <w:p w14:paraId="20F87D31" w14:textId="77777777" w:rsidR="00C833DE" w:rsidRDefault="00C833DE" w:rsidP="00C833DE">
      <w:pPr>
        <w:pStyle w:val="CMDOutput"/>
      </w:pPr>
      <w:r>
        <w:t xml:space="preserve"> NetBIOS через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 . . . .</w:t>
      </w:r>
      <w:proofErr w:type="gramEnd"/>
      <w:r>
        <w:t xml:space="preserve"> . : Включено</w:t>
      </w:r>
    </w:p>
    <w:p w14:paraId="6ACBC641" w14:textId="77777777" w:rsidR="00E06ACA" w:rsidRDefault="00E06ACA" w:rsidP="00E06ACA">
      <w:pPr>
        <w:pStyle w:val="BodyTextL25"/>
      </w:pPr>
      <w:r>
        <w:t>Обратите внимание, что в выходных данных используется префикс 2001:db</w:t>
      </w:r>
      <w:proofErr w:type="gramStart"/>
      <w:r>
        <w:t>8:acad</w:t>
      </w:r>
      <w:proofErr w:type="gramEnd"/>
      <w:r>
        <w:t>:3::</w:t>
      </w:r>
    </w:p>
    <w:p w14:paraId="2681ACA4" w14:textId="2F8E0D64" w:rsidR="00E06ACA" w:rsidRDefault="00E06ACA" w:rsidP="00DF17A4">
      <w:pPr>
        <w:pStyle w:val="Heading3"/>
      </w:pPr>
      <w:r>
        <w:t>Настройте R2 в качестве агента ретрансляции DHCP для локальной сети на G0/0/1</w:t>
      </w:r>
      <w:r w:rsidR="00470620">
        <w:t>.</w:t>
      </w:r>
    </w:p>
    <w:p w14:paraId="57C8E153" w14:textId="3F159ECA" w:rsidR="00E06ACA" w:rsidRDefault="00E06ACA" w:rsidP="00742D03">
      <w:pPr>
        <w:pStyle w:val="SubStepAlpha"/>
        <w:spacing w:after="0"/>
      </w:pPr>
      <w:r>
        <w:t xml:space="preserve">Настройте команду </w:t>
      </w:r>
      <w:r w:rsidRPr="00742D03">
        <w:rPr>
          <w:b/>
        </w:rPr>
        <w:t xml:space="preserve">ретрансляции</w:t>
      </w:r>
      <w:proofErr w:type="spellStart"/>
      <w:r w:rsidRPr="00742D03">
        <w:rPr>
          <w:b/>
        </w:rPr>
        <w:t>dhcp </w:t>
      </w:r>
      <w:proofErr w:type="spellEnd"/>
      <w:r w:rsidRPr="00742D03">
        <w:rPr>
          <w:b/>
        </w:rPr>
        <w:t xml:space="preserve">ipv6</w:t>
      </w:r>
      <w:r>
        <w:t xml:space="preserve"> в интерфейсе R2 </w:t>
      </w:r>
      <w:r w:rsidR="00742D03">
        <w:t>G</w:t>
      </w:r>
      <w:r>
        <w:t xml:space="preserve">0/0/1, указав адрес назначения интерфейса G0/0/0 в R1. Также настройте </w:t>
      </w:r>
      <w:r w:rsidRPr="00742D03">
        <w:rPr>
          <w:b/>
        </w:rPr>
        <w:t>команду managed-config-flag</w:t>
      </w:r>
      <w:r>
        <w:t xml:space="preserve"> command</w:t>
      </w:r>
      <w:r w:rsidR="00742D03">
        <w:t>.</w:t>
      </w:r>
    </w:p>
    <w:p w14:paraId="4F48B091" w14:textId="0C6CBD11" w:rsidR="00742D03" w:rsidRDefault="00742D03" w:rsidP="00742D03">
      <w:pPr>
        <w:pStyle w:val="ConfigWindow"/>
      </w:pPr>
      <w:r>
        <w:t>Открыть окно конфигурации</w:t>
      </w:r>
    </w:p>
    <w:p w14:paraId="50790D82" w14:textId="77777777" w:rsidR="00E06ACA" w:rsidRDefault="00E06ACA" w:rsidP="00E06ACA">
      <w:pPr>
        <w:pStyle w:val="CMD"/>
      </w:pPr>
      <w:r>
        <w:t xml:space="preserve">R2(конфигурация)# </w:t>
      </w:r>
      <w:r w:rsidRPr="003C098A">
        <w:rPr>
          <w:b/>
          <w:bCs/>
        </w:rPr>
        <w:t>интерфейс g0/0/1</w:t>
      </w:r>
    </w:p>
    <w:p w14:paraId="4F0824B1" w14:textId="77777777" w:rsidR="00E06ACA" w:rsidRDefault="00E06ACA" w:rsidP="00E06ACA">
      <w:pPr>
        <w:pStyle w:val="CMD"/>
      </w:pPr>
      <w:r>
        <w:t>R2(config-</w:t>
      </w:r>
      <w:proofErr w:type="gramStart"/>
      <w:r>
        <w:t>if)#</w:t>
      </w:r>
      <w:proofErr w:type="gramEnd"/>
      <w:r>
        <w:t xml:space="preserve"> </w:t>
      </w:r>
      <w:r w:rsidRPr="003C098A">
        <w:rPr>
          <w:b/>
          <w:bCs/>
        </w:rPr>
        <w:t xml:space="preserve">ipv6 </w:t>
      </w:r>
      <w:proofErr w:type="spellStart"/>
      <w:r w:rsidRPr="003C098A">
        <w:rPr>
          <w:b/>
          <w:bCs/>
        </w:rPr>
        <w:t>nd</w:t>
      </w:r>
      <w:proofErr w:type="spellEnd"/>
      <w:r w:rsidRPr="003C098A">
        <w:rPr>
          <w:b/>
          <w:bCs/>
        </w:rPr>
        <w:t xml:space="preserve"> флаг управляемойконфигурации</w:t>
      </w:r>
    </w:p>
    <w:p w14:paraId="06748CCC" w14:textId="77777777" w:rsidR="00E06ACA" w:rsidRDefault="00E06ACA" w:rsidP="00E06ACA">
      <w:pPr>
        <w:pStyle w:val="CMD"/>
      </w:pPr>
      <w:r>
        <w:t>R2(config-</w:t>
      </w:r>
      <w:proofErr w:type="gramStart"/>
      <w:r>
        <w:t>if)# пункт назначения ретрансляции</w:t>
      </w:r>
      <w:proofErr w:type="gramEnd"/>
      <w:r>
        <w:t xml:space="preserve"> </w:t>
      </w:r>
      <w:r w:rsidRPr="003C098A">
        <w:rPr>
          <w:b/>
          <w:bCs/>
        </w:rPr>
        <w:t xml:space="preserve">ipv6 </w:t>
      </w:r>
      <w:proofErr w:type="spellStart"/>
      <w:r w:rsidRPr="003C098A">
        <w:rPr>
          <w:b/>
          <w:bCs/>
        </w:rPr>
        <w:t>dhcp</w:t>
      </w:r>
      <w:proofErr w:type="spellEnd"/>
      <w:r w:rsidRPr="003C098A">
        <w:rPr>
          <w:b/>
          <w:bCs/>
        </w:rPr>
        <w:t xml:space="preserve"> 2001: db8:acad: 2::1 g0/0/0</w:t>
      </w:r>
    </w:p>
    <w:p w14:paraId="404A1034" w14:textId="77777777" w:rsidR="00E06ACA" w:rsidRDefault="00E06ACA" w:rsidP="00DF17A4">
      <w:pPr>
        <w:pStyle w:val="SubStepAlpha"/>
      </w:pPr>
      <w:r>
        <w:t>Сохраните вашу конфигурацию.</w:t>
      </w:r>
    </w:p>
    <w:p w14:paraId="22F1A700" w14:textId="7433CE84" w:rsidR="00742D03" w:rsidRPr="00637F56" w:rsidRDefault="00742D03" w:rsidP="00742D03">
      <w:pPr>
        <w:pStyle w:val="ConfigWindow"/>
      </w:pPr>
      <w:r>
        <w:t>Закрыть окно конфигурации</w:t>
      </w:r>
    </w:p>
    <w:p w14:paraId="17EEB304" w14:textId="77A492E9" w:rsidR="00E06ACA" w:rsidRDefault="00E06ACA" w:rsidP="00742D03">
      <w:pPr>
        <w:pStyle w:val="Heading3"/>
        <w:spacing w:before="120"/>
      </w:pPr>
      <w:r>
        <w:t>Попытка получить IPv6-адрес из DHCPv6 на PC-B</w:t>
      </w:r>
      <w:r w:rsidR="00470620">
        <w:t>.</w:t>
      </w:r>
    </w:p>
    <w:p w14:paraId="3B566490" w14:textId="0018A1DF" w:rsidR="00E06ACA" w:rsidRDefault="00E06ACA" w:rsidP="00DF17A4">
      <w:pPr>
        <w:pStyle w:val="SubStepAlpha"/>
      </w:pPr>
      <w:r>
        <w:t>Перезапустите КОМПЬЮТЕР-B</w:t>
      </w:r>
      <w:r w:rsidR="00DF17A4">
        <w:t>.</w:t>
      </w:r>
    </w:p>
    <w:p w14:paraId="7C5CC66B" w14:textId="21176D94" w:rsidR="00E06ACA" w:rsidRDefault="00E06ACA" w:rsidP="00DF17A4">
      <w:pPr>
        <w:pStyle w:val="SubStepAlpha"/>
      </w:pPr>
      <w:r>
        <w:lastRenderedPageBreak/>
        <w:t xml:space="preserve">Откройте командную строку на PC-B и выполните команду </w:t>
      </w:r>
      <w:r w:rsidRPr="009E361B">
        <w:rPr>
          <w:b/>
          <w:bCs/>
        </w:rPr>
        <w:t>ipconfig /</w:t>
      </w:r>
      <w:r>
        <w:rPr>
          <w:b/>
          <w:bCs/>
        </w:rPr>
        <w:t>all</w:t>
      </w:r>
      <w:r>
        <w:t xml:space="preserve"> и просмотрите выходные данные, чтобы увидеть результаты операции ретрансляции DHCPv6.</w:t>
      </w:r>
    </w:p>
    <w:p w14:paraId="3F4A3F95" w14:textId="77777777" w:rsidR="00754337" w:rsidRDefault="00754337" w:rsidP="00754337">
      <w:pPr>
        <w:pStyle w:val="CMD"/>
      </w:pPr>
      <w:r>
        <w:t xml:space="preserve">C:\Users\Student&gt; </w:t>
      </w:r>
      <w:r w:rsidRPr="00C833DE">
        <w:rPr>
          <w:b/>
        </w:rPr>
        <w:t>ipconfig /все</w:t>
      </w:r>
    </w:p>
    <w:p w14:paraId="1E760B33" w14:textId="77777777" w:rsidR="00754337" w:rsidRDefault="00754337" w:rsidP="00754337">
      <w:pPr>
        <w:pStyle w:val="CMDOutput"/>
      </w:pPr>
      <w:r>
        <w:t>Настройка IP-адреса Windows</w:t>
      </w:r>
    </w:p>
    <w:p w14:paraId="319875BA" w14:textId="198B1D70" w:rsidR="00754337" w:rsidRDefault="00754337" w:rsidP="00754337">
      <w:pPr>
        <w:pStyle w:val="CMDOutput"/>
      </w:pPr>
    </w:p>
    <w:p w14:paraId="40E91E03" w14:textId="77777777" w:rsidR="00754337" w:rsidRDefault="00754337" w:rsidP="00754337">
      <w:pPr>
        <w:pStyle w:val="CMDOutput"/>
      </w:pPr>
      <w:r>
        <w:t xml:space="preserve">Имя хоста . . . . . . . . . . </w:t>
      </w:r>
      <w:proofErr w:type="gramStart"/>
      <w:r>
        <w:t>. . . . :</w:t>
      </w:r>
      <w:proofErr w:type="gramEnd"/>
      <w:r>
        <w:t xml:space="preserve"> РАБОЧИЙ СТОЛ-3FR7RKA</w:t>
      </w:r>
    </w:p>
    <w:p w14:paraId="4A3130D5" w14:textId="77777777" w:rsidR="00754337" w:rsidRDefault="00754337" w:rsidP="00754337">
      <w:pPr>
        <w:pStyle w:val="CMDOutput"/>
      </w:pPr>
      <w:r>
        <w:t xml:space="preserve">Основной DNS </w:t>
      </w:r>
      <w:proofErr w:type="gramStart"/>
      <w:r>
        <w:t>суффикс . . .</w:t>
      </w:r>
      <w:proofErr w:type="gramEnd"/>
      <w:r>
        <w:t xml:space="preserve"> . . . . : </w:t>
      </w:r>
    </w:p>
    <w:p w14:paraId="5C2B29C1" w14:textId="77777777" w:rsidR="00754337" w:rsidRDefault="00754337" w:rsidP="00754337">
      <w:pPr>
        <w:pStyle w:val="CMDOutput"/>
      </w:pPr>
      <w:r>
        <w:t xml:space="preserve">Тип узла . . . . . . . . . . </w:t>
      </w:r>
      <w:proofErr w:type="gramStart"/>
      <w:r>
        <w:t>. . . :</w:t>
      </w:r>
      <w:proofErr w:type="gramEnd"/>
      <w:r>
        <w:t xml:space="preserve"> Гибридный</w:t>
      </w:r>
    </w:p>
    <w:p w14:paraId="7EEDAACD" w14:textId="77777777" w:rsidR="00754337" w:rsidRDefault="00754337" w:rsidP="00754337">
      <w:pPr>
        <w:pStyle w:val="CMDOutput"/>
      </w:pPr>
      <w:r>
        <w:t xml:space="preserve">IP-маршрутизация включена. . . </w:t>
      </w:r>
      <w:proofErr w:type="gramStart"/>
      <w:r>
        <w:t> . . . .</w:t>
      </w:r>
      <w:proofErr w:type="gramEnd"/>
      <w:r>
        <w:t xml:space="preserve"> . : Нет</w:t>
      </w:r>
    </w:p>
    <w:p w14:paraId="7EBE6491" w14:textId="10980A5A" w:rsidR="00754337" w:rsidRDefault="00754337" w:rsidP="00754337">
      <w:pPr>
        <w:pStyle w:val="CMDOutput"/>
      </w:pPr>
      <w:r>
        <w:t xml:space="preserve">Прокси WINS включен. . . </w:t>
      </w:r>
      <w:proofErr w:type="gramStart"/>
      <w:r>
        <w:t>. . . .</w:t>
      </w:r>
      <w:proofErr w:type="gramEnd"/>
      <w:r>
        <w:t xml:space="preserve"> . : Нет</w:t>
      </w:r>
    </w:p>
    <w:p w14:paraId="33D1D492" w14:textId="15BD6509" w:rsidR="00134D70" w:rsidRDefault="00134D70" w:rsidP="00754337">
      <w:pPr>
        <w:pStyle w:val="CMDOutput"/>
      </w:pPr>
      <w:r>
        <w:t xml:space="preserve">Список поиска по DNS-суффиксу. . . </w:t>
      </w:r>
      <w:proofErr w:type="gramStart"/>
      <w:r>
        <w:t>. . . :</w:t>
      </w:r>
      <w:proofErr w:type="gramEnd"/>
      <w:r>
        <w:t xml:space="preserve"> С СОХРАНЕНИЕМ СОСТОЯНИЯ.com</w:t>
      </w:r>
    </w:p>
    <w:p w14:paraId="692516AB" w14:textId="77777777" w:rsidR="00754337" w:rsidRDefault="00754337" w:rsidP="00754337">
      <w:pPr>
        <w:pStyle w:val="CMDOutput"/>
      </w:pPr>
    </w:p>
    <w:p w14:paraId="4EE39209" w14:textId="77777777" w:rsidR="00754337" w:rsidRDefault="00754337" w:rsidP="00754337">
      <w:pPr>
        <w:pStyle w:val="CMDOutput"/>
      </w:pPr>
      <w:r>
        <w:t>Ethernet-адаптер Ethernet0:</w:t>
      </w:r>
    </w:p>
    <w:p w14:paraId="31624CC5" w14:textId="563141FC" w:rsidR="00754337" w:rsidRDefault="00754337" w:rsidP="00754337">
      <w:pPr>
        <w:pStyle w:val="CMDOutput"/>
      </w:pPr>
    </w:p>
    <w:p w14:paraId="6C404CF8" w14:textId="7BB6432E" w:rsidR="00754337" w:rsidRDefault="00754337" w:rsidP="00754337">
      <w:pPr>
        <w:pStyle w:val="CMDOutput"/>
      </w:pPr>
      <w:r>
        <w:t xml:space="preserve">Суффикс DNS для конкретного подключения</w:t>
      </w:r>
      <w:proofErr w:type="gramStart"/>
      <w:r>
        <w:t> .</w:t>
      </w:r>
      <w:proofErr w:type="gramEnd"/>
      <w:r>
        <w:t xml:space="preserve"> : </w:t>
      </w:r>
      <w:r w:rsidR="00134D70">
        <w:t>STATEFUL.com</w:t>
      </w:r>
    </w:p>
    <w:p w14:paraId="79D5C9F7" w14:textId="77777777" w:rsidR="00754337" w:rsidRDefault="00754337" w:rsidP="00754337">
      <w:pPr>
        <w:pStyle w:val="CMDOutput"/>
      </w:pPr>
      <w:r>
        <w:t xml:space="preserve">Описание . . . . . . </w:t>
      </w:r>
      <w:proofErr w:type="gramStart"/>
      <w:r>
        <w:t>. . . . .</w:t>
      </w:r>
      <w:proofErr w:type="gramEnd"/>
      <w:r>
        <w:t xml:space="preserve"> . : Гигабитное сетевое подключение Intel (R) 852574L</w:t>
      </w:r>
    </w:p>
    <w:p w14:paraId="19B1FCF2" w14:textId="77777777" w:rsidR="00754337" w:rsidRDefault="00754337" w:rsidP="00754337">
      <w:pPr>
        <w:pStyle w:val="CMDOutput"/>
      </w:pPr>
      <w:r>
        <w:t xml:space="preserve">Физический адрес. . . . . . </w:t>
      </w:r>
      <w:proofErr w:type="gramStart"/>
      <w:r>
        <w:t>. . . :</w:t>
      </w:r>
      <w:proofErr w:type="gramEnd"/>
      <w:r>
        <w:t xml:space="preserve"> 00-50-56-B3-7B-06</w:t>
      </w:r>
    </w:p>
    <w:p w14:paraId="5C419F43" w14:textId="77777777" w:rsidR="00754337" w:rsidRDefault="00754337" w:rsidP="00754337">
      <w:pPr>
        <w:pStyle w:val="CMDOutput"/>
      </w:pPr>
      <w:r>
        <w:t xml:space="preserve">DHCP включен . . . . . . </w:t>
      </w:r>
      <w:proofErr w:type="gramStart"/>
      <w:r>
        <w:t>. . . . .</w:t>
      </w:r>
      <w:proofErr w:type="gramEnd"/>
      <w:r>
        <w:t xml:space="preserve"> . : Да</w:t>
      </w:r>
    </w:p>
    <w:p w14:paraId="5C87B4E4" w14:textId="77777777" w:rsidR="00754337" w:rsidRDefault="00754337" w:rsidP="00754337">
      <w:pPr>
        <w:pStyle w:val="CMDOutput"/>
      </w:pPr>
      <w:r>
        <w:t xml:space="preserve"> Автоконфигурация включена </w:t>
      </w:r>
      <w:proofErr w:type="gramStart"/>
      <w:r>
        <w:t>. . . .</w:t>
      </w:r>
      <w:proofErr w:type="gramEnd"/>
      <w:r>
        <w:t xml:space="preserve"> : Да</w:t>
      </w:r>
    </w:p>
    <w:p w14:paraId="5D3369B7" w14:textId="2A35B5B2" w:rsidR="00754337" w:rsidRDefault="00754337" w:rsidP="00754337">
      <w:pPr>
        <w:pStyle w:val="CMDOutput"/>
      </w:pPr>
      <w:r>
        <w:t xml:space="preserve">IPv6-адрес. . . . . . </w:t>
      </w:r>
      <w:proofErr w:type="gramStart"/>
      <w:r>
        <w:t>. . . . .</w:t>
      </w:r>
      <w:proofErr w:type="gramEnd"/>
      <w:r>
        <w:t xml:space="preserve"> . : 2001: d</w:t>
      </w:r>
      <w:r w:rsidR="00134D70">
        <w:t>b8: acad3: aaaa: 7104:8b7d: 5402</w:t>
      </w:r>
      <w:r>
        <w:t>(Предпочтительно)</w:t>
      </w:r>
    </w:p>
    <w:p w14:paraId="186B77FC" w14:textId="55170570" w:rsidR="00754337" w:rsidRDefault="00134D70" w:rsidP="00754337">
      <w:pPr>
        <w:pStyle w:val="CMDOutput"/>
      </w:pPr>
      <w:r>
        <w:t xml:space="preserve">Договор аренды получен. . . . . . </w:t>
      </w:r>
      <w:proofErr w:type="gramStart"/>
      <w:r>
        <w:t>. . . .</w:t>
      </w:r>
      <w:proofErr w:type="gramEnd"/>
      <w:r>
        <w:t xml:space="preserve"> </w:t>
      </w:r>
      <w:r w:rsidR="00754337">
        <w:t xml:space="preserve">: </w:t>
      </w:r>
      <w:r>
        <w:t>Воскресенье, 6 октября 2019 г., 13:27:13</w:t>
      </w:r>
    </w:p>
    <w:p w14:paraId="6F386BF5" w14:textId="7F289E5E" w:rsidR="00134D70" w:rsidRDefault="00134D70" w:rsidP="00754337">
      <w:pPr>
        <w:pStyle w:val="CMDOutput"/>
      </w:pPr>
      <w:r>
        <w:t xml:space="preserve">Срок аренды истекает . . . . . . </w:t>
      </w:r>
      <w:proofErr w:type="gramStart"/>
      <w:r>
        <w:t>. . . .</w:t>
      </w:r>
      <w:proofErr w:type="gramEnd"/>
      <w:r>
        <w:t xml:space="preserve"> : Вторник, 8 октября 2019 г., 13:27:13</w:t>
      </w:r>
    </w:p>
    <w:p w14:paraId="6DE6C49A" w14:textId="77777777" w:rsidR="00754337" w:rsidRDefault="00754337" w:rsidP="00754337">
      <w:pPr>
        <w:pStyle w:val="CMDOutput"/>
      </w:pPr>
      <w:r>
        <w:t xml:space="preserve">Ссылка-локальный IPv6-адрес </w:t>
      </w:r>
      <w:proofErr w:type="gramStart"/>
      <w:r>
        <w:t>. . . .</w:t>
      </w:r>
      <w:proofErr w:type="gramEnd"/>
      <w:r>
        <w:t xml:space="preserve"> . : fe80::a0f3:3d39:f9fb: a020%6 (предпочтительно)</w:t>
      </w:r>
    </w:p>
    <w:p w14:paraId="491141C7" w14:textId="77777777" w:rsidR="00754337" w:rsidRDefault="00754337" w:rsidP="00754337">
      <w:pPr>
        <w:pStyle w:val="CMDOutput"/>
      </w:pPr>
      <w:r>
        <w:t xml:space="preserve">IPv4-адрес. . . . . . </w:t>
      </w:r>
      <w:proofErr w:type="gramStart"/>
      <w:r>
        <w:t>. . . . .</w:t>
      </w:r>
      <w:proofErr w:type="gramEnd"/>
      <w:r>
        <w:t xml:space="preserve"> . : 169.254.160.32 (предпочтительно)</w:t>
      </w:r>
    </w:p>
    <w:p w14:paraId="3615569F" w14:textId="77777777" w:rsidR="00754337" w:rsidRDefault="00754337" w:rsidP="00754337">
      <w:pPr>
        <w:pStyle w:val="CMDOutput"/>
      </w:pPr>
      <w:r>
        <w:t xml:space="preserve">Маска подсети . . . . . . </w:t>
      </w:r>
      <w:proofErr w:type="gramStart"/>
      <w:r>
        <w:t>. . . . .</w:t>
      </w:r>
      <w:proofErr w:type="gramEnd"/>
      <w:r>
        <w:t xml:space="preserve"> . : 255.255.0.0</w:t>
      </w:r>
    </w:p>
    <w:p w14:paraId="6BA8D7BE" w14:textId="30D8E256" w:rsidR="00754337" w:rsidRDefault="00754337" w:rsidP="00754337">
      <w:pPr>
        <w:pStyle w:val="CMDOutput"/>
      </w:pPr>
      <w:r>
        <w:t xml:space="preserve">Шлюз по умолчанию . . . . . . </w:t>
      </w:r>
      <w:proofErr w:type="gramStart"/>
      <w:r>
        <w:t>. . . :</w:t>
      </w:r>
      <w:proofErr w:type="gramEnd"/>
      <w:r>
        <w:t xml:space="preserve"> fe80::</w:t>
      </w:r>
      <w:r w:rsidR="00134D70">
        <w:t>2</w:t>
      </w:r>
      <w:r>
        <w:t>%6</w:t>
      </w:r>
    </w:p>
    <w:p w14:paraId="476986E3" w14:textId="77777777" w:rsidR="00754337" w:rsidRDefault="00754337" w:rsidP="00754337">
      <w:pPr>
        <w:pStyle w:val="CMDOutput"/>
      </w:pPr>
      <w:r>
        <w:t xml:space="preserve">DHCPv6 IAID . . . . . . </w:t>
      </w:r>
      <w:proofErr w:type="gramStart"/>
      <w:r>
        <w:t>. . . . .</w:t>
      </w:r>
      <w:proofErr w:type="gramEnd"/>
      <w:r>
        <w:t xml:space="preserve"> . : 50334761</w:t>
      </w:r>
    </w:p>
    <w:p w14:paraId="36689DD7" w14:textId="77777777" w:rsidR="00754337" w:rsidRDefault="00754337" w:rsidP="00754337">
      <w:pPr>
        <w:pStyle w:val="CMDOutput"/>
      </w:pPr>
      <w:r>
        <w:t xml:space="preserve">DUID клиента DHCPv6. . . </w:t>
      </w:r>
      <w:proofErr w:type="gramStart"/>
      <w:r>
        <w:t>. . . .</w:t>
      </w:r>
      <w:proofErr w:type="gramEnd"/>
      <w:r>
        <w:t xml:space="preserve"> . : 00-01-00-01-24-F2-08-38-00-50-56- B3-7B-06</w:t>
      </w:r>
    </w:p>
    <w:p w14:paraId="667BFFBE" w14:textId="3EEFAE3B" w:rsidR="00754337" w:rsidRDefault="00754337" w:rsidP="00754337">
      <w:pPr>
        <w:pStyle w:val="CMDOutput"/>
      </w:pPr>
      <w:r>
        <w:t xml:space="preserve">DNS- серверы . . . . . . </w:t>
      </w:r>
      <w:proofErr w:type="gramStart"/>
      <w:r>
        <w:t>. . . . .</w:t>
      </w:r>
      <w:proofErr w:type="gramEnd"/>
      <w:r>
        <w:t xml:space="preserve"> . : </w:t>
      </w:r>
      <w:r w:rsidR="00134D70">
        <w:t>2001: db8:acad::254</w:t>
      </w:r>
    </w:p>
    <w:p w14:paraId="2BE718B9" w14:textId="0BFBD5BE" w:rsidR="00754337" w:rsidRDefault="00754337" w:rsidP="00754337">
      <w:pPr>
        <w:pStyle w:val="CMDOutput"/>
      </w:pPr>
      <w:r>
        <w:t xml:space="preserve">NetBIOS через Tcpip . . . </w:t>
      </w:r>
      <w:proofErr w:type="gramStart"/>
      <w:r>
        <w:t>. . . .</w:t>
      </w:r>
      <w:proofErr w:type="gramEnd"/>
      <w:r>
        <w:t xml:space="preserve"> . : Включено</w:t>
      </w:r>
    </w:p>
    <w:p w14:paraId="5743985D" w14:textId="619EA026" w:rsidR="00134D70" w:rsidRDefault="00134D70" w:rsidP="00754337">
      <w:pPr>
        <w:pStyle w:val="CMDOutput"/>
      </w:pPr>
      <w:r>
        <w:t xml:space="preserve">Список поиска DNS-суффикса для конкретного подключения </w:t>
      </w:r>
      <w:proofErr w:type="gramStart"/>
      <w:r>
        <w:t> :</w:t>
      </w:r>
      <w:proofErr w:type="gramEnd"/>
    </w:p>
    <w:p w14:paraId="1D72CCD7" w14:textId="3EF64455" w:rsidR="00134D70" w:rsidRDefault="00134D70" w:rsidP="00754337">
      <w:pPr>
        <w:pStyle w:val="CMDOutput"/>
      </w:pPr>
      <w:r>
        <w:t xml:space="preserve">С СОХРАНЕНИЕМ СОСТОЯНИЯ. &lt;url&gt;</w:t>
      </w:r>
    </w:p>
    <w:p w14:paraId="21C65C57" w14:textId="164C7F88" w:rsidR="00E06ACA" w:rsidRDefault="00E06ACA" w:rsidP="00DF17A4">
      <w:pPr>
        <w:pStyle w:val="SubStepAlpha"/>
      </w:pPr>
      <w:r>
        <w:t>Проверьте подключение, отправив запрос на IP-адрес интерфейса R1 G0 / 0 / 1.</w:t>
      </w:r>
    </w:p>
    <w:p w14:paraId="0FC5429A" w14:textId="6CDAF09E" w:rsidR="00637F56" w:rsidRPr="00AB39B6" w:rsidRDefault="00637F56" w:rsidP="00637F56">
      <w:pPr>
        <w:pStyle w:val="ConfigWindow"/>
      </w:pPr>
      <w:r>
        <w:t>Конец документа</w:t>
      </w:r>
    </w:p>
    <w:sectPr w:rsidR="00637F56" w:rsidRPr="00AB39B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D1F4" w14:textId="77777777" w:rsidR="005F64FD" w:rsidRDefault="005F64FD" w:rsidP="00710659">
      <w:pPr>
        <w:spacing w:after="0" w:line="240" w:lineRule="auto"/>
      </w:pPr>
      <w:r>
        <w:separator/>
      </w:r>
    </w:p>
    <w:p w14:paraId="2F0E3743" w14:textId="77777777" w:rsidR="005F64FD" w:rsidRDefault="005F64FD"/>
  </w:endnote>
  <w:endnote w:type="continuationSeparator" w:id="0">
    <w:p w14:paraId="502C2E76" w14:textId="77777777" w:rsidR="005F64FD" w:rsidRDefault="005F64FD" w:rsidP="00710659">
      <w:pPr>
        <w:spacing w:after="0" w:line="240" w:lineRule="auto"/>
      </w:pPr>
      <w:r>
        <w:continuationSeparator/>
      </w:r>
    </w:p>
    <w:p w14:paraId="49FF51D0" w14:textId="77777777" w:rsidR="005F64FD" w:rsidRDefault="005F6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7B0E5" w14:textId="3A2B6C03" w:rsidR="00FE3949" w:rsidRPr="00882B63" w:rsidRDefault="00FE394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719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6DBD3" w14:textId="6F108DBD" w:rsidR="00FE3949" w:rsidRPr="00882B63" w:rsidRDefault="00FE394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719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34666" w14:textId="77777777" w:rsidR="005F64FD" w:rsidRDefault="005F64FD" w:rsidP="00710659">
      <w:pPr>
        <w:spacing w:after="0" w:line="240" w:lineRule="auto"/>
      </w:pPr>
      <w:r>
        <w:separator/>
      </w:r>
    </w:p>
    <w:p w14:paraId="4DC064AF" w14:textId="77777777" w:rsidR="005F64FD" w:rsidRDefault="005F64FD"/>
  </w:footnote>
  <w:footnote w:type="continuationSeparator" w:id="0">
    <w:p w14:paraId="7A92562E" w14:textId="77777777" w:rsidR="005F64FD" w:rsidRDefault="005F64FD" w:rsidP="00710659">
      <w:pPr>
        <w:spacing w:after="0" w:line="240" w:lineRule="auto"/>
      </w:pPr>
      <w:r>
        <w:continuationSeparator/>
      </w:r>
    </w:p>
    <w:p w14:paraId="5B012070" w14:textId="77777777" w:rsidR="005F64FD" w:rsidRDefault="005F64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C17FC09EEF474B9F5FF8872206FC4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09C9253" w14:textId="77777777" w:rsidR="00FE3949" w:rsidRDefault="00FE3949" w:rsidP="008402F2">
        <w:pPr>
          <w:pStyle w:val="PageHead"/>
        </w:pPr>
        <w:r>
          <w:t>Lab - Configure DHCPv6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79546" w14:textId="77777777" w:rsidR="00FE3949" w:rsidRDefault="00FE3949" w:rsidP="006C3FCF">
    <w:pPr>
      <w:ind w:left="-288"/>
    </w:pPr>
    <w:r>
      <w:rPr>
        <w:noProof/>
      </w:rPr>
      <w:drawing>
        <wp:inline distT="0" distB="0" distL="0" distR="0" wp14:anchorId="1A9D2DC5" wp14:editId="1AF18F7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13"/>
  </w:num>
  <w:num w:numId="1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9"/>
  </w:num>
  <w:num w:numId="17">
    <w:abstractNumId w:val="14"/>
  </w:num>
  <w:num w:numId="18">
    <w:abstractNumId w:val="12"/>
  </w:num>
  <w:num w:numId="19">
    <w:abstractNumId w:val="8"/>
  </w:num>
  <w:num w:numId="20">
    <w:abstractNumId w:val="10"/>
  </w:num>
  <w:num w:numId="21">
    <w:abstractNumId w:val="2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30E"/>
    <w:rsid w:val="000242D6"/>
    <w:rsid w:val="00024EE5"/>
    <w:rsid w:val="00036F43"/>
    <w:rsid w:val="00041AF6"/>
    <w:rsid w:val="00043652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2F3B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D70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351A"/>
    <w:rsid w:val="00166253"/>
    <w:rsid w:val="001704B7"/>
    <w:rsid w:val="001708A6"/>
    <w:rsid w:val="001710C0"/>
    <w:rsid w:val="00172AFB"/>
    <w:rsid w:val="001742F6"/>
    <w:rsid w:val="001772B8"/>
    <w:rsid w:val="00180FBF"/>
    <w:rsid w:val="001813C3"/>
    <w:rsid w:val="00182CF4"/>
    <w:rsid w:val="00186CE1"/>
    <w:rsid w:val="00191F00"/>
    <w:rsid w:val="00192F12"/>
    <w:rsid w:val="00193F14"/>
    <w:rsid w:val="00195F39"/>
    <w:rsid w:val="00196CBC"/>
    <w:rsid w:val="0019753E"/>
    <w:rsid w:val="00197614"/>
    <w:rsid w:val="001A0312"/>
    <w:rsid w:val="001A15DA"/>
    <w:rsid w:val="001A2694"/>
    <w:rsid w:val="001A36DE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194"/>
    <w:rsid w:val="002C04C4"/>
    <w:rsid w:val="002C090C"/>
    <w:rsid w:val="002C1243"/>
    <w:rsid w:val="002C1815"/>
    <w:rsid w:val="002C475E"/>
    <w:rsid w:val="002C6AD6"/>
    <w:rsid w:val="002C75AD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079B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E6E"/>
    <w:rsid w:val="003771D3"/>
    <w:rsid w:val="00390C38"/>
    <w:rsid w:val="00392748"/>
    <w:rsid w:val="00392C65"/>
    <w:rsid w:val="00392ED5"/>
    <w:rsid w:val="003A19DC"/>
    <w:rsid w:val="003A1B45"/>
    <w:rsid w:val="003A220C"/>
    <w:rsid w:val="003B256A"/>
    <w:rsid w:val="003B3C0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69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57CE6"/>
    <w:rsid w:val="00462B9F"/>
    <w:rsid w:val="004659EE"/>
    <w:rsid w:val="00470620"/>
    <w:rsid w:val="00473E34"/>
    <w:rsid w:val="00476BA9"/>
    <w:rsid w:val="00477D75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74F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740"/>
    <w:rsid w:val="005C6DE5"/>
    <w:rsid w:val="005D2B29"/>
    <w:rsid w:val="005D32D1"/>
    <w:rsid w:val="005D354A"/>
    <w:rsid w:val="005D3E53"/>
    <w:rsid w:val="005D506C"/>
    <w:rsid w:val="005E3235"/>
    <w:rsid w:val="005E4176"/>
    <w:rsid w:val="005E4876"/>
    <w:rsid w:val="005E65B5"/>
    <w:rsid w:val="005F0301"/>
    <w:rsid w:val="005F1840"/>
    <w:rsid w:val="005F3AE9"/>
    <w:rsid w:val="005F64FD"/>
    <w:rsid w:val="006007BB"/>
    <w:rsid w:val="00601DC0"/>
    <w:rsid w:val="006034CB"/>
    <w:rsid w:val="00603503"/>
    <w:rsid w:val="00603C52"/>
    <w:rsid w:val="006131CE"/>
    <w:rsid w:val="0061336B"/>
    <w:rsid w:val="00617D6E"/>
    <w:rsid w:val="006200D3"/>
    <w:rsid w:val="00620ED5"/>
    <w:rsid w:val="00622D61"/>
    <w:rsid w:val="00624198"/>
    <w:rsid w:val="00636C28"/>
    <w:rsid w:val="00637F56"/>
    <w:rsid w:val="006428E5"/>
    <w:rsid w:val="00644958"/>
    <w:rsid w:val="006513FB"/>
    <w:rsid w:val="006556DC"/>
    <w:rsid w:val="00656EEF"/>
    <w:rsid w:val="006576AF"/>
    <w:rsid w:val="00672919"/>
    <w:rsid w:val="0067613A"/>
    <w:rsid w:val="00677544"/>
    <w:rsid w:val="00681687"/>
    <w:rsid w:val="00686295"/>
    <w:rsid w:val="00686587"/>
    <w:rsid w:val="006904CF"/>
    <w:rsid w:val="00690F2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BB1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0EB"/>
    <w:rsid w:val="00742D03"/>
    <w:rsid w:val="007436BF"/>
    <w:rsid w:val="007438CA"/>
    <w:rsid w:val="007443E9"/>
    <w:rsid w:val="00745DCE"/>
    <w:rsid w:val="00753D89"/>
    <w:rsid w:val="00753DDA"/>
    <w:rsid w:val="00754337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206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0C0B"/>
    <w:rsid w:val="008313F3"/>
    <w:rsid w:val="008402F2"/>
    <w:rsid w:val="00840469"/>
    <w:rsid w:val="008405BB"/>
    <w:rsid w:val="0084564F"/>
    <w:rsid w:val="00846494"/>
    <w:rsid w:val="00847843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557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0E24"/>
    <w:rsid w:val="00942299"/>
    <w:rsid w:val="00944F2E"/>
    <w:rsid w:val="009453F7"/>
    <w:rsid w:val="009476C0"/>
    <w:rsid w:val="00963E34"/>
    <w:rsid w:val="00964DFA"/>
    <w:rsid w:val="00970A69"/>
    <w:rsid w:val="009768DB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9A4"/>
    <w:rsid w:val="00A11BA4"/>
    <w:rsid w:val="00A12848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DE1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ED2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FF9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33D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412"/>
    <w:rsid w:val="00D07B28"/>
    <w:rsid w:val="00D139C8"/>
    <w:rsid w:val="00D17F81"/>
    <w:rsid w:val="00D25E08"/>
    <w:rsid w:val="00D2758C"/>
    <w:rsid w:val="00D275CA"/>
    <w:rsid w:val="00D2789B"/>
    <w:rsid w:val="00D32302"/>
    <w:rsid w:val="00D345AB"/>
    <w:rsid w:val="00D41566"/>
    <w:rsid w:val="00D452F4"/>
    <w:rsid w:val="00D458EC"/>
    <w:rsid w:val="00D501B0"/>
    <w:rsid w:val="00D52582"/>
    <w:rsid w:val="00D5306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7A4"/>
    <w:rsid w:val="00DF1B58"/>
    <w:rsid w:val="00E009DA"/>
    <w:rsid w:val="00E00E20"/>
    <w:rsid w:val="00E037D9"/>
    <w:rsid w:val="00E04927"/>
    <w:rsid w:val="00E06AC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C7A37"/>
    <w:rsid w:val="00ED2EA2"/>
    <w:rsid w:val="00ED6019"/>
    <w:rsid w:val="00ED7830"/>
    <w:rsid w:val="00EE2BFF"/>
    <w:rsid w:val="00EE3909"/>
    <w:rsid w:val="00EE5FC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8B0"/>
    <w:rsid w:val="00F5548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4B8B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949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B611"/>
  <w15:docId w15:val="{F6071FF5-FE09-4AA3-B78F-A0F6EF6D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F5BB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768D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3230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F17A4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F5BB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043652"/>
    <w:rPr>
      <w:b/>
      <w:sz w:val="32"/>
    </w:rPr>
  </w:style>
  <w:style w:type="paragraph" w:customStyle="1" w:styleId="BodyText1">
    <w:name w:val="Body Text1"/>
    <w:basedOn w:val="Normal"/>
    <w:qFormat/>
    <w:rsid w:val="00043652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04365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043652"/>
    <w:pPr>
      <w:ind w:left="720"/>
    </w:pPr>
  </w:style>
  <w:style w:type="paragraph" w:styleId="Revision">
    <w:name w:val="Revision"/>
    <w:hidden/>
    <w:uiPriority w:val="99"/>
    <w:semiHidden/>
    <w:rsid w:val="000436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C17FC09EEF474B9F5FF8872206F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6525-8F0F-40F4-952C-0E9D9A6A367F}"/>
      </w:docPartPr>
      <w:docPartBody>
        <w:p w:rsidR="00206FD0" w:rsidRDefault="00335207">
          <w:pPr>
            <w:pStyle w:val="06C17FC09EEF474B9F5FF8872206FC4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07"/>
    <w:rsid w:val="00023DFB"/>
    <w:rsid w:val="00206FD0"/>
    <w:rsid w:val="002B1A73"/>
    <w:rsid w:val="00335207"/>
    <w:rsid w:val="00A6210C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C17FC09EEF474B9F5FF8872206FC4C">
    <w:name w:val="06C17FC09EEF474B9F5FF8872206F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DBF33-2679-42A7-9AC5-56838836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7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DHCPv6</vt:lpstr>
    </vt:vector>
  </TitlesOfParts>
  <Company>Cisco Systems, Inc.</Company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Lab - Configure DHCPv6</dc:title>
  <dc:creator>Yandex.Translate</dc:creator>
  <dc:description>Translated with Yandex.Translate</dc:description>
  <cp:lastModifiedBy>Suk-Yi Pennock -X (spennock - UNICON INC at Cisco)</cp:lastModifiedBy>
  <cp:revision>4</cp:revision>
  <cp:lastPrinted>2019-12-02T00:47:00Z</cp:lastPrinted>
  <dcterms:created xsi:type="dcterms:W3CDTF">2019-12-02T00:44:00Z</dcterms:created>
  <dcterms:modified xsi:type="dcterms:W3CDTF">2019-12-02T00:47:00Z</dcterms:modified>
</cp:coreProperties>
</file>